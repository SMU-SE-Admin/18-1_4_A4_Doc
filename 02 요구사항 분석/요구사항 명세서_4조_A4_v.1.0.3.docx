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1C" w:rsidRDefault="008F6F1C">
      <w:bookmarkStart w:id="0" w:name="_Hlk511243457"/>
      <w:bookmarkEnd w:id="0"/>
    </w:p>
    <w:p w:rsidR="008F6F1C" w:rsidRDefault="008F6F1C">
      <w:pPr>
        <w:pStyle w:val="a9"/>
      </w:pPr>
      <w:r>
        <w:rPr>
          <w:rFonts w:hint="eastAsia"/>
        </w:rPr>
        <w:t>요구사항 명세서</w:t>
      </w:r>
    </w:p>
    <w:p w:rsidR="008F6F1C" w:rsidRDefault="00342D1B">
      <w:pPr>
        <w:pStyle w:val="a9"/>
      </w:pPr>
      <w:r>
        <w:rPr>
          <w:noProof/>
        </w:rPr>
        <mc:AlternateContent>
          <mc:Choice Requires="wpg">
            <w:drawing>
              <wp:inline distT="0" distB="0" distL="0" distR="0">
                <wp:extent cx="5372100" cy="198755"/>
                <wp:effectExtent l="3175" t="3175" r="0" b="0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5" name="AutoShape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36E25" id="Group 9" o:spid="_x0000_s1026" style="width:423pt;height:15.65pt;mso-position-horizontal-relative:char;mso-position-vertical-relative:line" coordsize="8460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">
                <v:rect id="AutoShape 10" o:spid="_x0000_s1027" style="position:absolute;width:846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o:lock v:ext="edit" aspectratio="t"/>
                </v:rect>
                <v:rect id="Rectangle 11" o:spid="_x0000_s1028" style="position:absolute;top:87;width:846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>
      <w:pPr>
        <w:pStyle w:val="ad"/>
      </w:pPr>
      <w:r>
        <w:rPr>
          <w:rFonts w:hint="eastAsia"/>
        </w:rPr>
        <w:t>&lt;</w:t>
      </w:r>
      <w:r w:rsidR="001E1D9A">
        <w:rPr>
          <w:rFonts w:hint="eastAsia"/>
        </w:rPr>
        <w:t>A 4</w:t>
      </w:r>
      <w:r>
        <w:rPr>
          <w:rFonts w:hint="eastAsia"/>
        </w:rPr>
        <w:t>&gt;</w:t>
      </w:r>
    </w:p>
    <w:p w:rsidR="008F6F1C" w:rsidRDefault="008F6F1C"/>
    <w:p w:rsidR="008F6F1C" w:rsidRDefault="008F6F1C"/>
    <w:p w:rsidR="008F6F1C" w:rsidRDefault="008F6F1C">
      <w:r>
        <w:br w:type="page"/>
      </w:r>
      <w:bookmarkStart w:id="1" w:name="[문서의_처음]"/>
      <w:bookmarkEnd w:id="1"/>
    </w:p>
    <w:p w:rsidR="008F6F1C" w:rsidRDefault="008F6F1C"/>
    <w:p w:rsidR="008F6F1C" w:rsidRDefault="008F6F1C"/>
    <w:p w:rsidR="008F6F1C" w:rsidRDefault="008F6F1C">
      <w:pPr>
        <w:pStyle w:val="ac"/>
      </w:pPr>
      <w:r>
        <w:rPr>
          <w:rFonts w:hint="eastAsia"/>
        </w:rPr>
        <w:t>- 변 경 이 력 -</w:t>
      </w:r>
    </w:p>
    <w:p w:rsidR="008F6F1C" w:rsidRDefault="008F6F1C"/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작 성 자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2</w:t>
            </w:r>
            <w:r w:rsidRPr="00646783">
              <w:rPr>
                <w:rFonts w:ascii="맑은 고딕" w:hAnsi="맑은 고딕"/>
                <w:kern w:val="0"/>
                <w:szCs w:val="20"/>
              </w:rPr>
              <w:t>018.04.04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1</w:t>
            </w:r>
            <w:r w:rsidRPr="00646783">
              <w:rPr>
                <w:rFonts w:ascii="맑은 고딕" w:hAnsi="맑은 고딕"/>
                <w:kern w:val="0"/>
                <w:szCs w:val="20"/>
              </w:rPr>
              <w:t>.0</w:t>
            </w:r>
            <w:r w:rsidR="006851BB" w:rsidRPr="00646783">
              <w:rPr>
                <w:rFonts w:ascii="맑은 고딕" w:hAnsi="맑은 고딕"/>
                <w:kern w:val="0"/>
                <w:szCs w:val="20"/>
              </w:rPr>
              <w:t>.0</w:t>
            </w:r>
            <w:r w:rsidRPr="00646783">
              <w:rPr>
                <w:rFonts w:ascii="맑은 고딕" w:hAnsi="맑은 고딕"/>
                <w:kern w:val="0"/>
                <w:szCs w:val="20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64678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남의서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2018.04.05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1.0.1v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 xml:space="preserve">요구사항 명세서 </w:t>
            </w:r>
            <w:proofErr w:type="spellStart"/>
            <w:r w:rsidRPr="00646783">
              <w:rPr>
                <w:rFonts w:ascii="맑은 고딕" w:hAnsi="맑은 고딕" w:hint="eastAsia"/>
                <w:kern w:val="0"/>
                <w:szCs w:val="20"/>
              </w:rPr>
              <w:t>유스케이스</w:t>
            </w:r>
            <w:proofErr w:type="spellEnd"/>
            <w:r w:rsidRPr="00646783">
              <w:rPr>
                <w:rFonts w:ascii="맑은 고딕" w:hAnsi="맑은 고딕" w:hint="eastAsia"/>
                <w:kern w:val="0"/>
                <w:szCs w:val="20"/>
              </w:rPr>
              <w:t xml:space="preserve">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64678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강민석</w:t>
            </w:r>
          </w:p>
        </w:tc>
      </w:tr>
      <w:tr w:rsidR="008F6F1C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915603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D6062">
              <w:rPr>
                <w:rFonts w:asciiTheme="minorHAnsi" w:eastAsiaTheme="minorHAnsi" w:hAnsiTheme="minorHAnsi"/>
                <w:szCs w:val="20"/>
              </w:rPr>
              <w:t>2018.04.10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6851BB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D6062">
              <w:rPr>
                <w:rFonts w:asciiTheme="minorHAnsi" w:eastAsiaTheme="minorHAnsi" w:hAnsiTheme="minorHAnsi"/>
                <w:szCs w:val="20"/>
              </w:rPr>
              <w:t>1.0.2</w:t>
            </w:r>
            <w:r w:rsidR="002D6062" w:rsidRPr="002D6062">
              <w:rPr>
                <w:rFonts w:asciiTheme="minorHAnsi" w:eastAsiaTheme="minorHAnsi" w:hAnsiTheme="minorHAnsi"/>
                <w:szCs w:val="20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6851BB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2D6062">
              <w:rPr>
                <w:rFonts w:asciiTheme="minorHAnsi" w:eastAsiaTheme="minorHAnsi" w:hAnsiTheme="minorHAnsi" w:hint="eastAsia"/>
                <w:szCs w:val="20"/>
              </w:rPr>
              <w:t>유스케이스</w:t>
            </w:r>
            <w:proofErr w:type="spellEnd"/>
            <w:r w:rsidRPr="002D6062">
              <w:rPr>
                <w:rFonts w:asciiTheme="minorHAnsi" w:eastAsiaTheme="minorHAnsi" w:hAnsiTheme="minorHAnsi" w:hint="eastAsia"/>
                <w:szCs w:val="20"/>
              </w:rPr>
              <w:t xml:space="preserve"> 기술</w:t>
            </w:r>
            <w:r w:rsidRPr="002D6062">
              <w:rPr>
                <w:rFonts w:asciiTheme="minorHAnsi" w:eastAsiaTheme="minorHAnsi" w:hAnsiTheme="minorHAnsi"/>
                <w:szCs w:val="20"/>
              </w:rPr>
              <w:t xml:space="preserve">, </w:t>
            </w:r>
            <w:r w:rsidRPr="002D6062">
              <w:rPr>
                <w:rFonts w:asciiTheme="minorHAnsi" w:eastAsiaTheme="minorHAnsi" w:hAnsiTheme="minorHAnsi" w:hint="eastAsia"/>
                <w:szCs w:val="20"/>
              </w:rPr>
              <w:t>다이어그램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szCs w:val="20"/>
              </w:rPr>
            </w:pPr>
            <w:r w:rsidRPr="00646783">
              <w:rPr>
                <w:rFonts w:ascii="맑은 고딕" w:hAnsi="맑은 고딕" w:hint="eastAsia"/>
                <w:szCs w:val="20"/>
              </w:rPr>
              <w:t>이나윤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DC7086" w:rsidP="002D606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2018.04.1</w:t>
            </w:r>
            <w:r w:rsidR="002D6062" w:rsidRPr="002D6062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2D6062" w:rsidP="002D6062">
            <w:pPr>
              <w:jc w:val="center"/>
              <w:rPr>
                <w:rFonts w:asciiTheme="minorHAnsi" w:eastAsiaTheme="minorHAnsi" w:hAnsiTheme="minorHAnsi"/>
              </w:rPr>
            </w:pPr>
            <w:r w:rsidRPr="002D6062">
              <w:rPr>
                <w:rFonts w:asciiTheme="minorHAnsi" w:eastAsiaTheme="minorHAnsi" w:hAnsiTheme="minorHAnsi"/>
              </w:rPr>
              <w:t>1.0.3v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DC7086" w:rsidP="002D606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화면 목록, 화면 기술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DC7086" w:rsidP="00DC7086">
            <w:pPr>
              <w:jc w:val="center"/>
            </w:pPr>
            <w:r>
              <w:rPr>
                <w:rFonts w:hint="eastAsia"/>
              </w:rPr>
              <w:t>남의서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  <w:tr w:rsidR="008F6F1C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</w:tbl>
    <w:p w:rsidR="008F6F1C" w:rsidRDefault="008F6F1C">
      <w:r>
        <w:br w:type="page"/>
      </w:r>
    </w:p>
    <w:p w:rsidR="008F6F1C" w:rsidRDefault="008F6F1C">
      <w:pPr>
        <w:pStyle w:val="a8"/>
        <w:spacing w:before="100" w:after="100"/>
      </w:pPr>
      <w:r>
        <w:rPr>
          <w:rFonts w:hint="eastAsia"/>
        </w:rPr>
        <w:lastRenderedPageBreak/>
        <w:t>- 목 차 -</w:t>
      </w:r>
    </w:p>
    <w:p w:rsidR="008F6F1C" w:rsidRDefault="008F6F1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>
          <w:rPr>
            <w:rStyle w:val="a7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7"/>
            <w:noProof/>
          </w:rPr>
          <w:t>시스템</w:t>
        </w:r>
        <w:r>
          <w:rPr>
            <w:rStyle w:val="a7"/>
            <w:noProof/>
          </w:rPr>
          <w:t xml:space="preserve"> </w:t>
        </w:r>
        <w:r>
          <w:rPr>
            <w:rStyle w:val="a7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8F6F1C" w:rsidRDefault="00403D6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8F6F1C">
          <w:rPr>
            <w:rStyle w:val="a7"/>
            <w:noProof/>
          </w:rPr>
          <w:t>2.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사용자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분석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_Toc447209003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8F6F1C">
          <w:rPr>
            <w:rStyle w:val="a7"/>
            <w:noProof/>
          </w:rPr>
          <w:t>2.1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액터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정의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_Toc447209004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8F6F1C">
          <w:rPr>
            <w:rStyle w:val="a7"/>
            <w:noProof/>
          </w:rPr>
          <w:t>2.2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액터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다이어그램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_Toc447209005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8F6F1C">
          <w:rPr>
            <w:rStyle w:val="a7"/>
            <w:noProof/>
          </w:rPr>
          <w:t>3.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요구사항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분석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_Toc447209006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- 5 -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8F6F1C">
          <w:rPr>
            <w:rStyle w:val="a7"/>
            <w:noProof/>
          </w:rPr>
          <w:t>3.1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고객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기능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_Toc447209007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- 5 -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8F6F1C">
          <w:rPr>
            <w:rStyle w:val="a7"/>
            <w:noProof/>
          </w:rPr>
          <w:t>3.2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목록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_Toc447209008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- 6 -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8F6F1C">
          <w:rPr>
            <w:rStyle w:val="a7"/>
            <w:noProof/>
          </w:rPr>
          <w:t>3.2.1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다이어그램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_Toc447209009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- 7 -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8F6F1C">
          <w:rPr>
            <w:rStyle w:val="a7"/>
            <w:noProof/>
          </w:rPr>
          <w:t>3.2.2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기술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_Toc447209010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- 8 -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8F6F1C">
          <w:rPr>
            <w:rStyle w:val="a7"/>
            <w:noProof/>
          </w:rPr>
          <w:t>3.3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사용자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인터페이스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_Toc447209011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- 1 -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8F6F1C">
          <w:rPr>
            <w:rStyle w:val="a7"/>
            <w:noProof/>
          </w:rPr>
          <w:t>3.3.1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화면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목록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_Toc447209012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- 1 -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8F6F1C">
          <w:rPr>
            <w:rStyle w:val="a7"/>
            <w:noProof/>
          </w:rPr>
          <w:t>3.3.2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화면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기술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_Toc447209013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- 2 -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403D6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8F6F1C">
          <w:rPr>
            <w:rStyle w:val="a7"/>
            <w:noProof/>
          </w:rPr>
          <w:t>4.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비기능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_Toc447209014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- 3 -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F6F1C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시스템 개요</w:t>
      </w:r>
    </w:p>
    <w:p w:rsidR="008F6F1C" w:rsidRDefault="008F6F1C">
      <w:pPr>
        <w:pStyle w:val="2"/>
      </w:pPr>
      <w:r>
        <w:rPr>
          <w:rFonts w:hint="eastAsia"/>
        </w:rPr>
        <w:t>To do list</w:t>
      </w:r>
    </w:p>
    <w:p w:rsidR="008F6F1C" w:rsidRDefault="008F6F1C">
      <w:pPr>
        <w:rPr>
          <w:rStyle w:val="a3"/>
        </w:rPr>
      </w:pPr>
      <w:r>
        <w:rPr>
          <w:rStyle w:val="a3"/>
          <w:rFonts w:hint="eastAsia"/>
        </w:rPr>
        <w:t>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프로젝트에</w:t>
      </w:r>
      <w:bookmarkStart w:id="3" w:name="#68a31c0d"/>
      <w:bookmarkStart w:id="4" w:name="#68a31c0e"/>
      <w:bookmarkEnd w:id="3"/>
      <w:bookmarkEnd w:id="4"/>
      <w:r>
        <w:rPr>
          <w:rStyle w:val="a3"/>
          <w:rFonts w:hint="eastAsia"/>
        </w:rPr>
        <w:t>서</w:t>
      </w:r>
      <w:bookmarkStart w:id="5" w:name="_Toc447209002"/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구현할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bookmarkEnd w:id="5"/>
      <w:r>
        <w:rPr>
          <w:rStyle w:val="a3"/>
        </w:rPr>
        <w:t>To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프로그램이란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위한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목록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프로그램으로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대학생들이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과목에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해당하는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To do(</w:t>
      </w:r>
      <w:r>
        <w:rPr>
          <w:rStyle w:val="a3"/>
          <w:rFonts w:hint="eastAsia"/>
        </w:rPr>
        <w:t>할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>)</w:t>
      </w:r>
      <w:r>
        <w:rPr>
          <w:rStyle w:val="a3"/>
          <w:rFonts w:hint="eastAsia"/>
        </w:rPr>
        <w:t>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등록하고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프로그램이다</w:t>
      </w:r>
      <w:r>
        <w:rPr>
          <w:rStyle w:val="a3"/>
          <w:rFonts w:hint="eastAsia"/>
        </w:rPr>
        <w:t xml:space="preserve">. </w:t>
      </w:r>
      <w:r>
        <w:rPr>
          <w:rStyle w:val="a3"/>
          <w:rFonts w:hint="eastAsia"/>
        </w:rPr>
        <w:t>다양한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능력이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요구되는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현대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사회에서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그것을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좇아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가야만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바쁜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대학생들이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편리하고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체계화된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계획을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통해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생활을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보다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효율적으로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것이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목적이다</w:t>
      </w:r>
      <w:r>
        <w:rPr>
          <w:rStyle w:val="a3"/>
          <w:rFonts w:hint="eastAsia"/>
        </w:rPr>
        <w:t>.</w:t>
      </w:r>
    </w:p>
    <w:p w:rsidR="008F6F1C" w:rsidRDefault="008F6F1C">
      <w:pPr>
        <w:rPr>
          <w:rStyle w:val="a3"/>
        </w:rPr>
      </w:pPr>
    </w:p>
    <w:p w:rsidR="008F6F1C" w:rsidRDefault="008F6F1C">
      <w:pPr>
        <w:pStyle w:val="2"/>
        <w:rPr>
          <w:bCs/>
        </w:rPr>
      </w:pPr>
      <w:r>
        <w:rPr>
          <w:rStyle w:val="a3"/>
          <w:rFonts w:hint="eastAsia"/>
          <w:b w:val="0"/>
        </w:rPr>
        <w:t>To do list의 기능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등록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정보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</w:rPr>
        <w:t>등록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3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과목명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담당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교수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강의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요일</w:t>
      </w:r>
      <w:r>
        <w:rPr>
          <w:rStyle w:val="a3"/>
          <w:rFonts w:hint="eastAsia"/>
          <w:b w:val="0"/>
          <w:bCs w:val="0"/>
        </w:rPr>
        <w:t xml:space="preserve"> &amp;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시간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수강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년도</w:t>
      </w:r>
      <w:r>
        <w:rPr>
          <w:rStyle w:val="a3"/>
          <w:rFonts w:hint="eastAsia"/>
          <w:b w:val="0"/>
          <w:bCs w:val="0"/>
        </w:rPr>
        <w:t xml:space="preserve"> &amp;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학기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검색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등록한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정보로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검색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보기와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전체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보기로</w:t>
      </w:r>
      <w:r>
        <w:rPr>
          <w:rStyle w:val="a3"/>
          <w:b w:val="0"/>
        </w:rPr>
        <w:t xml:space="preserve"> 2</w:t>
      </w:r>
      <w:r>
        <w:rPr>
          <w:rStyle w:val="a3"/>
          <w:rFonts w:hint="eastAsia"/>
          <w:b w:val="0"/>
        </w:rPr>
        <w:t>가지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검색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기능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–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(</w:t>
      </w:r>
      <w:r>
        <w:rPr>
          <w:rStyle w:val="a3"/>
          <w:rFonts w:hint="eastAsia"/>
          <w:b w:val="0"/>
        </w:rPr>
        <w:t>과목별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중요도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표시를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위함</w:t>
      </w:r>
      <w:r>
        <w:rPr>
          <w:rStyle w:val="a3"/>
          <w:rFonts w:hint="eastAsia"/>
          <w:b w:val="0"/>
        </w:rPr>
        <w:t>)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예외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등록되지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않은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과목</w:t>
      </w:r>
      <w:r>
        <w:rPr>
          <w:rStyle w:val="a3"/>
          <w:rFonts w:hint="eastAsia"/>
          <w:b w:val="0"/>
        </w:rPr>
        <w:t xml:space="preserve">, </w:t>
      </w:r>
      <w:r>
        <w:rPr>
          <w:rStyle w:val="a3"/>
          <w:rFonts w:hint="eastAsia"/>
          <w:b w:val="0"/>
        </w:rPr>
        <w:t>오타</w:t>
      </w:r>
      <w:r>
        <w:rPr>
          <w:rStyle w:val="a3"/>
          <w:rFonts w:hint="eastAsia"/>
          <w:b w:val="0"/>
        </w:rPr>
        <w:t xml:space="preserve">, </w:t>
      </w:r>
      <w:r>
        <w:rPr>
          <w:rStyle w:val="a3"/>
          <w:rFonts w:hint="eastAsia"/>
          <w:b w:val="0"/>
        </w:rPr>
        <w:t>공백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검색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예외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처리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–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(</w:t>
      </w:r>
      <w:r>
        <w:rPr>
          <w:rStyle w:val="a3"/>
          <w:rFonts w:hint="eastAsia"/>
          <w:b w:val="0"/>
        </w:rPr>
        <w:t>재입력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메시지</w:t>
      </w:r>
      <w:r>
        <w:rPr>
          <w:rStyle w:val="a3"/>
          <w:rFonts w:hint="eastAsia"/>
          <w:b w:val="0"/>
        </w:rPr>
        <w:t>)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수정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과목의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추가와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삭제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수정을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자유롭게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함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별로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등록한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정보를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수정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홈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화면에서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선택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후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삭제할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있음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별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r>
        <w:rPr>
          <w:rStyle w:val="a3"/>
        </w:rPr>
        <w:t>To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작성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별로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목록을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작성할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있음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과목명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마감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기한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실제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마감일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완료도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중요도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작성된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‘</w:t>
      </w:r>
      <w:r>
        <w:rPr>
          <w:rStyle w:val="a3"/>
          <w:b w:val="0"/>
        </w:rPr>
        <w:t>To do list</w:t>
      </w:r>
      <w:r>
        <w:rPr>
          <w:rStyle w:val="a3"/>
          <w:b w:val="0"/>
        </w:rPr>
        <w:t>’</w:t>
      </w:r>
      <w:r>
        <w:rPr>
          <w:rStyle w:val="a3"/>
          <w:rFonts w:hint="eastAsia"/>
          <w:b w:val="0"/>
        </w:rPr>
        <w:t>는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정렬된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홈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화면에서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등록된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과목명을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누르면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확인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</w:rPr>
        <w:t>‘</w:t>
      </w:r>
      <w:r>
        <w:rPr>
          <w:rStyle w:val="a3"/>
          <w:rFonts w:hint="eastAsia"/>
        </w:rPr>
        <w:t>T</w:t>
      </w:r>
      <w:r>
        <w:rPr>
          <w:rStyle w:val="a3"/>
        </w:rPr>
        <w:t>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수정</w:t>
      </w:r>
      <w:r>
        <w:rPr>
          <w:rStyle w:val="a3"/>
          <w:rFonts w:hint="eastAsia"/>
        </w:rPr>
        <w:t>: To do (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) </w:t>
      </w:r>
      <w:r>
        <w:rPr>
          <w:rStyle w:val="a3"/>
          <w:rFonts w:hint="eastAsia"/>
        </w:rPr>
        <w:t>목록은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추가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삭제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변경이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수정과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삭제는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별도의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버튼을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통해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할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있도록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함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</w:rPr>
        <w:t>‘</w:t>
      </w:r>
      <w:r>
        <w:rPr>
          <w:rStyle w:val="a3"/>
          <w:rFonts w:hint="eastAsia"/>
        </w:rPr>
        <w:t>T</w:t>
      </w:r>
      <w:r>
        <w:rPr>
          <w:rStyle w:val="a3"/>
        </w:rPr>
        <w:t>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정렬</w:t>
      </w:r>
      <w:r>
        <w:rPr>
          <w:rStyle w:val="a3"/>
          <w:rFonts w:hint="eastAsia"/>
        </w:rPr>
        <w:t>: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등록된</w:t>
      </w:r>
      <w:r>
        <w:rPr>
          <w:rStyle w:val="a3"/>
          <w:rFonts w:hint="eastAsia"/>
        </w:rPr>
        <w:t xml:space="preserve"> to do</w:t>
      </w:r>
      <w:r>
        <w:rPr>
          <w:rStyle w:val="a3"/>
          <w:rFonts w:hint="eastAsia"/>
        </w:rPr>
        <w:t>들을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정렬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과목명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마감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기한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실제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마감일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완료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여부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중요도를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개수를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이용해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표시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2"/>
        </w:numPr>
        <w:rPr>
          <w:rStyle w:val="a3"/>
        </w:rPr>
      </w:pPr>
      <w:r>
        <w:rPr>
          <w:rStyle w:val="a3"/>
        </w:rPr>
        <w:t>알림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기능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마감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기한</w:t>
      </w:r>
      <w:r w:rsidR="00A52DDE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기준으로</w:t>
      </w:r>
      <w:r>
        <w:rPr>
          <w:rStyle w:val="a3"/>
          <w:rFonts w:hint="eastAsia"/>
        </w:rPr>
        <w:t xml:space="preserve"> 3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전부터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마감일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까지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알람이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뜨도록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함</w:t>
      </w:r>
    </w:p>
    <w:p w:rsidR="008F6F1C" w:rsidRDefault="008F6F1C">
      <w:pPr>
        <w:ind w:left="400"/>
        <w:rPr>
          <w:rStyle w:val="a3"/>
        </w:rPr>
      </w:pPr>
    </w:p>
    <w:p w:rsidR="008F6F1C" w:rsidRDefault="008F6F1C">
      <w:pPr>
        <w:rPr>
          <w:rStyle w:val="a3"/>
          <w:sz w:val="56"/>
          <w:szCs w:val="56"/>
        </w:rPr>
      </w:pPr>
      <w:r>
        <w:rPr>
          <w:rStyle w:val="a3"/>
          <w:sz w:val="56"/>
          <w:szCs w:val="56"/>
        </w:rPr>
        <w:t xml:space="preserve"> </w:t>
      </w:r>
    </w:p>
    <w:p w:rsidR="008F6F1C" w:rsidRDefault="008F6F1C">
      <w:pPr>
        <w:ind w:left="400"/>
        <w:rPr>
          <w:rStyle w:val="a3"/>
          <w:sz w:val="56"/>
          <w:szCs w:val="56"/>
        </w:rPr>
      </w:pPr>
    </w:p>
    <w:p w:rsidR="008F6F1C" w:rsidRDefault="008F6F1C"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사용자 분석</w:t>
      </w:r>
    </w:p>
    <w:p w:rsidR="00A52DDE" w:rsidRPr="00A52DDE" w:rsidRDefault="00A52DDE" w:rsidP="00A52DDE"/>
    <w:p w:rsidR="008F6F1C" w:rsidRDefault="008F6F1C">
      <w:pPr>
        <w:pStyle w:val="2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</w:p>
    <w:p w:rsidR="00A52DDE" w:rsidRPr="00A52DDE" w:rsidRDefault="00A52DDE" w:rsidP="00A52DD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4"/>
        <w:gridCol w:w="5872"/>
      </w:tblGrid>
      <w:tr w:rsidR="008F6F1C" w:rsidTr="00A52DDE">
        <w:tc>
          <w:tcPr>
            <w:tcW w:w="2482" w:type="dxa"/>
            <w:shd w:val="clear" w:color="auto" w:fill="CCCCCC"/>
          </w:tcPr>
          <w:p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 w:rsidTr="00A52DDE">
        <w:tc>
          <w:tcPr>
            <w:tcW w:w="2482" w:type="dxa"/>
            <w:shd w:val="clear" w:color="auto" w:fill="auto"/>
          </w:tcPr>
          <w:p w:rsidR="008F6F1C" w:rsidRPr="00A52DDE" w:rsidRDefault="00A52DDE" w:rsidP="00A52DDE">
            <w:pPr>
              <w:tabs>
                <w:tab w:val="center" w:pos="1133"/>
                <w:tab w:val="right" w:pos="2266"/>
              </w:tabs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52DDE">
              <w:rPr>
                <w:rStyle w:val="aa"/>
                <w:rFonts w:eastAsia="바탕" w:hAnsi="바탕"/>
                <w:color w:val="000000"/>
              </w:rPr>
              <w:tab/>
            </w:r>
            <w:r w:rsidR="008F6F1C" w:rsidRPr="00A52DDE">
              <w:rPr>
                <w:rStyle w:val="aa"/>
                <w:rFonts w:eastAsia="바탕" w:hAnsi="바탕" w:hint="eastAsia"/>
                <w:color w:val="000000"/>
              </w:rPr>
              <w:t>사용자</w:t>
            </w:r>
            <w:r w:rsidRPr="00A52DDE">
              <w:rPr>
                <w:rStyle w:val="aa"/>
                <w:rFonts w:eastAsia="바탕" w:hAnsi="바탕"/>
                <w:color w:val="000000"/>
              </w:rPr>
              <w:tab/>
            </w:r>
          </w:p>
        </w:tc>
        <w:tc>
          <w:tcPr>
            <w:tcW w:w="6042" w:type="dxa"/>
            <w:shd w:val="clear" w:color="auto" w:fill="auto"/>
          </w:tcPr>
          <w:p w:rsidR="008F6F1C" w:rsidRPr="00A52DDE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bookmarkStart w:id="6" w:name="_Toc287096150"/>
            <w:r w:rsidRPr="00A52DDE">
              <w:rPr>
                <w:rStyle w:val="aa"/>
                <w:rFonts w:eastAsia="바탕" w:hAnsi="바탕" w:hint="eastAsia"/>
                <w:color w:val="000000"/>
              </w:rPr>
              <w:t>T</w:t>
            </w:r>
            <w:r w:rsidRPr="00A52DDE">
              <w:rPr>
                <w:rStyle w:val="aa"/>
                <w:rFonts w:eastAsia="바탕" w:hAnsi="바탕"/>
                <w:color w:val="000000"/>
              </w:rPr>
              <w:t>o</w:t>
            </w:r>
            <w:bookmarkStart w:id="7" w:name="_Toc447209003"/>
            <w:r w:rsidRPr="00A52DDE">
              <w:rPr>
                <w:rStyle w:val="aa"/>
                <w:rFonts w:eastAsia="바탕" w:hAnsi="바탕"/>
                <w:color w:val="000000"/>
              </w:rPr>
              <w:t xml:space="preserve"> do li</w:t>
            </w:r>
            <w:bookmarkEnd w:id="6"/>
            <w:bookmarkEnd w:id="7"/>
            <w:r w:rsidRPr="00A52DDE">
              <w:rPr>
                <w:rStyle w:val="aa"/>
                <w:rFonts w:eastAsia="바탕" w:hAnsi="바탕"/>
                <w:color w:val="000000"/>
              </w:rPr>
              <w:t>s</w:t>
            </w:r>
            <w:bookmarkStart w:id="8" w:name="_Toc447209004"/>
            <w:r w:rsidRPr="00A52DDE">
              <w:rPr>
                <w:rStyle w:val="aa"/>
                <w:rFonts w:eastAsia="바탕" w:hAnsi="바탕"/>
                <w:color w:val="000000"/>
              </w:rPr>
              <w:t xml:space="preserve">t </w:t>
            </w:r>
            <w:r w:rsidRPr="00A52DDE">
              <w:rPr>
                <w:rStyle w:val="aa"/>
                <w:rFonts w:eastAsia="바탕" w:hAnsi="바탕" w:hint="eastAsia"/>
                <w:color w:val="000000"/>
              </w:rPr>
              <w:t>프로그</w:t>
            </w:r>
            <w:bookmarkEnd w:id="8"/>
            <w:r w:rsidRPr="00A52DDE">
              <w:rPr>
                <w:rStyle w:val="aa"/>
                <w:rFonts w:eastAsia="바탕" w:hAnsi="바탕" w:hint="eastAsia"/>
                <w:color w:val="000000"/>
              </w:rPr>
              <w:t>램을 사용하는 최상위 사용자</w:t>
            </w:r>
          </w:p>
        </w:tc>
      </w:tr>
      <w:tr w:rsidR="008F6F1C" w:rsidTr="00A52DDE">
        <w:tc>
          <w:tcPr>
            <w:tcW w:w="2482" w:type="dxa"/>
            <w:shd w:val="clear" w:color="auto" w:fill="auto"/>
          </w:tcPr>
          <w:p w:rsidR="008F6F1C" w:rsidRPr="00A52DDE" w:rsidRDefault="008F6F1C">
            <w:pPr>
              <w:jc w:val="center"/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>할 일 관리</w:t>
            </w:r>
          </w:p>
          <w:p w:rsidR="008F6F1C" w:rsidRPr="00A52DDE" w:rsidRDefault="008F6F1C">
            <w:pPr>
              <w:jc w:val="center"/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 xml:space="preserve">프로그램 </w:t>
            </w:r>
            <w:r w:rsidR="00A52DDE" w:rsidRPr="00A52DDE">
              <w:rPr>
                <w:rFonts w:eastAsia="바탕" w:hAnsi="바탕" w:hint="eastAsia"/>
              </w:rPr>
              <w:t>관리자</w:t>
            </w:r>
          </w:p>
        </w:tc>
        <w:tc>
          <w:tcPr>
            <w:tcW w:w="6042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>과목별로 할 일 관리를 위해 과목을 등록/수정/삭제를 기본적으로 할 수 있고,</w:t>
            </w:r>
            <w:r w:rsidRPr="00A52DDE">
              <w:rPr>
                <w:rFonts w:eastAsia="바탕" w:hAnsi="바탕"/>
              </w:rPr>
              <w:t xml:space="preserve"> </w:t>
            </w:r>
            <w:r w:rsidRPr="00A52DDE">
              <w:rPr>
                <w:rFonts w:eastAsia="바탕" w:hAnsi="바탕" w:hint="eastAsia"/>
              </w:rPr>
              <w:t>추가적으로 그 과목에 대한 할 일을 등록/수정/삭제하고 정렬할 수 있는 기능을 이용하는 사용자</w:t>
            </w:r>
          </w:p>
        </w:tc>
      </w:tr>
    </w:tbl>
    <w:p w:rsidR="008F6F1C" w:rsidRDefault="008F6F1C"/>
    <w:p w:rsidR="00A52DDE" w:rsidRDefault="00A52DDE"/>
    <w:p w:rsidR="00A52DDE" w:rsidRDefault="00A52DDE"/>
    <w:p w:rsidR="008F6F1C" w:rsidRDefault="008F6F1C">
      <w:pPr>
        <w:pStyle w:val="2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</w:p>
    <w:p w:rsidR="008F6F1C" w:rsidRDefault="008F6F1C">
      <w:pPr>
        <w:rPr>
          <w:rStyle w:val="aa"/>
        </w:rPr>
      </w:pPr>
    </w:p>
    <w:p w:rsidR="008F6F1C" w:rsidRDefault="009F7826">
      <w:pPr>
        <w:jc w:val="center"/>
      </w:pPr>
      <w:r>
        <w:rPr>
          <w:noProof/>
        </w:rPr>
        <w:drawing>
          <wp:inline distT="0" distB="0" distL="0" distR="0" wp14:anchorId="6DD9823E" wp14:editId="4C66645B">
            <wp:extent cx="4343400" cy="3714217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kaoTalk_20180411_2019566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777" cy="37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1C" w:rsidRDefault="008F6F1C"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요구사항 분석</w:t>
      </w:r>
    </w:p>
    <w:p w:rsidR="008F6F1C" w:rsidRDefault="008F6F1C" w:rsidP="00E73C77">
      <w:pPr>
        <w:pStyle w:val="2"/>
        <w:rPr>
          <w:rFonts w:hint="eastAsia"/>
        </w:rPr>
      </w:pPr>
      <w:r>
        <w:rPr>
          <w:rFonts w:hint="eastAsia"/>
        </w:rPr>
        <w:t>고객 기</w:t>
      </w:r>
      <w:bookmarkStart w:id="9" w:name="_Toc287096152"/>
      <w:bookmarkStart w:id="10" w:name="_Toc447209005"/>
      <w:r>
        <w:rPr>
          <w:rFonts w:hint="eastAsia"/>
        </w:rPr>
        <w:t>능 요구사항</w:t>
      </w:r>
    </w:p>
    <w:bookmarkEnd w:id="9"/>
    <w:bookmarkEnd w:id="10"/>
    <w:p w:rsidR="008F6F1C" w:rsidRDefault="008F6F1C" w:rsidP="00E73C77">
      <w:pPr>
        <w:rPr>
          <w:rFonts w:hint="eastAsia"/>
        </w:rPr>
      </w:pPr>
    </w:p>
    <w:tbl>
      <w:tblPr>
        <w:tblW w:w="9428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1843"/>
      </w:tblGrid>
      <w:tr w:rsidR="008F6F1C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상세</w:t>
            </w:r>
            <w:bookmarkStart w:id="11" w:name="_Toc447209006"/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비고</w:t>
            </w:r>
          </w:p>
        </w:tc>
      </w:tr>
      <w:bookmarkEnd w:id="11"/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로</w:t>
            </w:r>
            <w:bookmarkStart w:id="12" w:name="_Toc287096155"/>
            <w:bookmarkStart w:id="13" w:name="_Toc447209007"/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그인 기능</w:t>
            </w:r>
          </w:p>
        </w:tc>
        <w:tc>
          <w:tcPr>
            <w:tcW w:w="6095" w:type="dxa"/>
            <w:shd w:val="clear" w:color="auto" w:fill="auto"/>
          </w:tcPr>
          <w:p w:rsidR="001E1D9A" w:rsidRPr="00646783" w:rsidRDefault="001E1D9A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회원정보를 입력하여 회원가입을 한다</w:t>
            </w:r>
            <w:r w:rsidR="008F6F1C"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I</w:t>
            </w:r>
          </w:p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  <w:t>D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 xml:space="preserve">와 </w:t>
            </w:r>
            <w:bookmarkEnd w:id="12"/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비밀번호를 입력해 로그인을 한다.</w:t>
            </w:r>
          </w:p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I</w:t>
            </w:r>
            <w:r w:rsidRPr="00646783"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  <w:t>D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와 비밀번호 분실</w:t>
            </w:r>
            <w:r w:rsidR="0013328B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시 찾을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요구사항-</w:t>
            </w:r>
          </w:p>
          <w:p w:rsidR="001E1D9A" w:rsidRPr="00646783" w:rsidRDefault="001E1D9A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회원가입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ID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찾기,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비밀번호 찾기</w:t>
            </w:r>
          </w:p>
        </w:tc>
      </w:tr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등록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수강하는 과목을 등록한다.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 xml:space="preserve">그 순서는 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(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과목명,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교수명</w:t>
            </w:r>
            <w:proofErr w:type="spellEnd"/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시간,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학기)로 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수정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등록한 과목의 상세 내용을 수정한다.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삭제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등록한 과목을 삭제할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추가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과목들에 대한 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 xml:space="preserve"> 추가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{해야 할 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기한,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완료 여부,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실제마감일,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중요도}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수정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의 세부사항을 변경한다.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삭제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To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를 삭제한다..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정렬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작성된 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를 과목명,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마감 기한,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실제 마감일,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완료 여부,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중요도 순서에 따라 정렬한다.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>o do list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중요도 표시 기능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중 중요한 항목들을 별도 표시를 통해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설정한다..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알람 기능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o do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 xml:space="preserve">항목들의 마감 기한 </w:t>
            </w:r>
            <w:r w:rsidRPr="00646783">
              <w:rPr>
                <w:rFonts w:ascii="맑은 고딕" w:hAnsi="맑은 고딕"/>
                <w:sz w:val="18"/>
                <w:szCs w:val="18"/>
              </w:rPr>
              <w:t>3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일 전부터 알람 팝업 창이 뜨게 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요구사항</w:t>
            </w: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진행률 표시 기능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 xml:space="preserve">진행 중인 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To do list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항목들에 대해 진행률을 별도로 표시할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 사항</w:t>
            </w:r>
          </w:p>
        </w:tc>
      </w:tr>
    </w:tbl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>
      <w:r>
        <w:br w:type="page"/>
      </w:r>
    </w:p>
    <w:p w:rsidR="008F6F1C" w:rsidRDefault="008F6F1C">
      <w:pPr>
        <w:pStyle w:val="2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</w:p>
    <w:p w:rsidR="008F6F1C" w:rsidRDefault="008F6F1C">
      <w:pPr>
        <w:rPr>
          <w:rFonts w:hint="eastAsia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8F6F1C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우</w:t>
            </w:r>
            <w:bookmarkStart w:id="14" w:name="_Toc447209008"/>
            <w:r>
              <w:rPr>
                <w:rFonts w:hint="eastAsia"/>
              </w:rPr>
              <w:t>선</w:t>
            </w:r>
          </w:p>
          <w:p w:rsidR="008F6F1C" w:rsidRDefault="008F6F1C">
            <w:pPr>
              <w:pStyle w:val="ab"/>
            </w:pPr>
            <w:r>
              <w:rPr>
                <w:rFonts w:hint="eastAsia"/>
              </w:rPr>
              <w:t>순위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bookmarkEnd w:id="13"/>
          <w:bookmarkEnd w:id="14"/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C001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로그인 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를 사용하기 전 로그인을 한다.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처음 등록하는 사용자라면 회원 가입을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통해 회원 등록 후 사용한다.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회원 정보는 이름</w:t>
            </w:r>
            <w:proofErr w:type="gramStart"/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,I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D,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비밀번호를</w:t>
            </w:r>
            <w:proofErr w:type="gramEnd"/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 입력해 등록한다.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또한 분실 시 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I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D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찾기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,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 xml:space="preserve"> ‘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비밀번호 찾기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 버튼을 이용해서 찾을 수 있다.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  <w:rFonts w:ascii="맑은 고딕" w:hAnsi="맑은 고딕"/>
                <w:color w:val="000000"/>
              </w:rPr>
            </w:pPr>
          </w:p>
          <w:p w:rsidR="008F6F1C" w:rsidRDefault="008F6F1C">
            <w:pPr>
              <w:ind w:firstLineChars="200" w:firstLine="400"/>
              <w:rPr>
                <w:rStyle w:val="aa"/>
                <w:rFonts w:ascii="맑은 고딕" w:hAnsi="맑은 고딕"/>
                <w:color w:val="000000"/>
              </w:rPr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  <w:p w:rsidR="008F6F1C" w:rsidRDefault="008F6F1C">
            <w:pPr>
              <w:jc w:val="center"/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C002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등록한다.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 전에 해당 과목이 없다면 홈 화면에서 먼저 해당 과목을 등록한다.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각 과목에 대해 과목명,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담당 교수,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강의 요일/시간,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수강 년도/학기를 작성하여 등록한다.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 xml:space="preserve">              </w:t>
            </w: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C003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수정한다.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과목의 상세 내용 수정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수정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수정한다.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C004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삭제한다.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과목의 삭제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삭제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삭제한다.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C005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 과목들 중 하나를 선택하여 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작성한다.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각 항목에 대해 항목 명,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마감 기한,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중요도를 작성하여 등록한다.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C006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수정한다.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 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중 상세내용 수정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="001E1D9A">
              <w:rPr>
                <w:rFonts w:ascii="맑은 고딕" w:hAnsi="맑은 고딕" w:hint="eastAsia"/>
                <w:color w:val="000000"/>
                <w:szCs w:val="20"/>
              </w:rPr>
              <w:t>저장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수정한다.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C007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삭제한다.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항목의 삭제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삭제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 버튼을 눌러 삭제한다.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C008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 중요도를 별도 표시한다.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등록할 때나 변경 시 중요도를 별의 개수로 표시한다.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C009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-과목 명</w:t>
            </w:r>
            <w:r w:rsidR="0013328B">
              <w:rPr>
                <w:rFonts w:ascii="맑은 고딕" w:hAnsi="맑은 고딕" w:hint="eastAsia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기준으로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과목 명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C010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-마감 기한</w:t>
            </w:r>
            <w:r w:rsidR="001E1D9A">
              <w:rPr>
                <w:rFonts w:ascii="맑은 고딕" w:hAnsi="맑은 고딕" w:hint="eastAsia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순으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lastRenderedPageBreak/>
              <w:t>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lastRenderedPageBreak/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o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d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마감 기한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C011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-실제 마감일로 정렬한다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실제 마감일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C012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정렬한다.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-완료 여부기준으로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 완료 여부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C013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정렬한다.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-중요도</w:t>
            </w:r>
            <w:r w:rsidR="001E1D9A">
              <w:rPr>
                <w:rFonts w:ascii="맑은 고딕" w:hAnsi="맑은 고딕" w:hint="eastAsia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순으로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 중요도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C014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의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진행률을 표시한다.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들 중 진행 중인 상황에 대해서 진행률을 표시할 수 있다.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C015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szCs w:val="20"/>
              </w:rPr>
              <w:t>알람을 확인한다.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szCs w:val="20"/>
              </w:rPr>
              <w:t xml:space="preserve">마감 기한 </w:t>
            </w:r>
            <w:r w:rsidRPr="001E1D9A">
              <w:rPr>
                <w:rFonts w:ascii="맑은 고딕" w:hAnsi="맑은 고딕"/>
                <w:szCs w:val="20"/>
              </w:rPr>
              <w:t>3</w:t>
            </w:r>
            <w:r w:rsidRPr="001E1D9A">
              <w:rPr>
                <w:rFonts w:ascii="맑은 고딕" w:hAnsi="맑은 고딕" w:hint="eastAsia"/>
                <w:szCs w:val="20"/>
              </w:rPr>
              <w:t>일 전부터 홈 화면에 알람 팝업창을 띄워 확인한다.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</w:tbl>
    <w:p w:rsidR="008F6F1C" w:rsidRDefault="008F6F1C"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</w:p>
    <w:p w:rsidR="008F6F1C" w:rsidRDefault="008F6F1C">
      <w:pPr>
        <w:rPr>
          <w:rFonts w:hint="eastAsia"/>
        </w:rPr>
      </w:pPr>
    </w:p>
    <w:p w:rsidR="008F6F1C" w:rsidRPr="00A52DDE" w:rsidRDefault="00342D1B">
      <w:r w:rsidRPr="00D122DD">
        <w:rPr>
          <w:noProof/>
        </w:rPr>
        <w:drawing>
          <wp:inline distT="0" distB="0" distL="0" distR="0">
            <wp:extent cx="6457950" cy="5305425"/>
            <wp:effectExtent l="0" t="0" r="0" b="0"/>
            <wp:docPr id="3" name="그림 3" descr="KakaoTalk_20180411_180507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kaoTalk_20180411_1805076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1C" w:rsidRDefault="008F6F1C"/>
    <w:p w:rsidR="008F6F1C" w:rsidRDefault="008F6F1C" w:rsidP="00D122DD">
      <w:pPr>
        <w:jc w:val="center"/>
      </w:pPr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</w:p>
    <w:p w:rsidR="008F6F1C" w:rsidRDefault="008F6F1C"/>
    <w:p w:rsidR="00482D25" w:rsidRPr="00C25FFA" w:rsidRDefault="00482D25" w:rsidP="00482D25">
      <w:pPr>
        <w:pStyle w:val="4"/>
        <w:numPr>
          <w:ilvl w:val="3"/>
          <w:numId w:val="6"/>
        </w:numPr>
      </w:pPr>
      <w:bookmarkStart w:id="15" w:name="_Toc287096158"/>
      <w:r w:rsidRPr="00C25FFA">
        <w:rPr>
          <w:rFonts w:hint="eastAsia"/>
        </w:rPr>
        <w:t xml:space="preserve">ID: </w:t>
      </w:r>
      <w:proofErr w:type="gramStart"/>
      <w:r>
        <w:t>UC001 :</w:t>
      </w:r>
      <w:proofErr w:type="gramEnd"/>
      <w:r>
        <w:t xml:space="preserve"> </w:t>
      </w:r>
      <w:r>
        <w:rPr>
          <w:rFonts w:hint="eastAsia"/>
        </w:rPr>
        <w:t xml:space="preserve">로그인 기능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7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사용자 별로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to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d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o list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를 이용하기 위하여 로그인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로그인을 하기</w:t>
            </w:r>
            <w:r w:rsidR="001E1D9A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위해 회원등록을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자신의 정보가 시스템에 표시된다.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I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PASSWORD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입력한다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과목등록,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할 일 추가 등,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시스템을 이용한다.</w:t>
            </w:r>
          </w:p>
        </w:tc>
      </w:tr>
      <w:tr w:rsidR="001C5111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1C5111" w:rsidRDefault="001C5111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A01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회원가입 버튼을 누르면 회원가입 화면이 출력된다.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A02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회원가입 화면에서 이름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,</w:t>
            </w:r>
            <w:r w:rsidR="00AB1295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ID,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비밀번호를 입력한다.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A03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프로그램은 사용자가 입력한 정보를 디스크에 저장한다.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A04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회원가입이 완료되었습니다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라는 메시지를 출력한 뒤 홈</w:t>
            </w:r>
            <w:r w:rsidR="001E1D9A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화면으로 돌아간다.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A05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사용자가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‘ID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찾기 버튼을 누른다.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A06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‘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이름을 입력하세요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’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라는 메시지를 띄운다.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A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0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7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프로그램은 이름에 해당하는 ID를 화면에 출력한다.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A08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비밀번호 찾기 버튼을 누른다.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A09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이름과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를 입력하세요 라는 메시지를 띄운다.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A10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입력된 이름과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에 해당하는 비밀번호를 출력한다.</w:t>
            </w:r>
          </w:p>
        </w:tc>
      </w:tr>
      <w:tr w:rsidR="001C5111" w:rsidTr="008F6F1C">
        <w:trPr>
          <w:trHeight w:val="752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1C5111" w:rsidRDefault="001C5111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회원정보를 알맞게 입력하지 못했을 때 정보가 올바르지 않습니다 라는 메시지를 출력한다.</w:t>
            </w:r>
          </w:p>
        </w:tc>
      </w:tr>
      <w:tr w:rsidR="001C5111" w:rsidTr="008F6F1C">
        <w:trPr>
          <w:trHeight w:val="752"/>
        </w:trPr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E02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처음 프로그램을 사용한다면 회원가입을 한다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E02→ A01→A02→A03→A04→ 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B01→B02→E01→A05→A06→A07→B01→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B01→B02→E01→A08→A09→A10→B01→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1C5111" w:rsidRDefault="001C5111">
      <w:pPr>
        <w:rPr>
          <w:lang w:val="x-none" w:bidi="x-none"/>
        </w:rPr>
      </w:pPr>
    </w:p>
    <w:p w:rsidR="00403D64" w:rsidRDefault="00403D64">
      <w:pPr>
        <w:rPr>
          <w:lang w:val="x-none" w:bidi="x-none"/>
        </w:rPr>
      </w:pPr>
    </w:p>
    <w:p w:rsidR="00403D64" w:rsidRDefault="00403D64">
      <w:pPr>
        <w:rPr>
          <w:rFonts w:hint="eastAsia"/>
          <w:lang w:val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UC002 :</w:t>
      </w:r>
      <w:proofErr w:type="gramEnd"/>
      <w:r>
        <w:t xml:space="preserve"> </w:t>
      </w:r>
      <w:r>
        <w:rPr>
          <w:rFonts w:hint="eastAsia"/>
        </w:rPr>
        <w:t xml:space="preserve">과목 등록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7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사용자자가 과목별로 할 일을 등록하기 위해 과목을 등록한다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로그인을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과목목록에 사전에 입력한 과목을 전부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A76969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="008F6F1C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과목 등록 버튼을 클릭합니다.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입력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창에,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명,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담당 교수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,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강의 요일/시간,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년도/학기,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과목의 세부사항을 입력한다.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추가 버튼을 이용하여 과목 등록을 완료한다.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등록된 과목들이 화면에 출력된다.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</w:p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세부사항을 모두 입력하십시오 라는 메시지를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B04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UC003 :</w:t>
      </w:r>
      <w:proofErr w:type="gramEnd"/>
      <w:r>
        <w:t xml:space="preserve"> </w:t>
      </w:r>
      <w:r>
        <w:rPr>
          <w:rFonts w:hint="eastAsia"/>
        </w:rPr>
        <w:t xml:space="preserve">과목 수정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사용자가 과목의 세부사항 을 수정하고 저장한다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수정할 과목을 한번 클릭한다.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목록에 수정한 과목의 정보를 오류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없이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수정해야 할 과목을 한번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수정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세부사항 입력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창을 띄워준다.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세부사항을 입력하고 저장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수정된 과목 정보를 등록한다.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B06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수정된 과목들을 화면에 출력한다.</w:t>
            </w:r>
          </w:p>
        </w:tc>
      </w:tr>
      <w:tr w:rsidR="008F6F1C" w:rsidTr="008F6F1C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9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</w:p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세부사항을 모두 입력하십시오 라는 메시지를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UC004 :</w:t>
      </w:r>
      <w:proofErr w:type="gramEnd"/>
      <w:r>
        <w:t xml:space="preserve"> </w:t>
      </w:r>
      <w:r>
        <w:rPr>
          <w:rFonts w:hint="eastAsia"/>
        </w:rPr>
        <w:t xml:space="preserve">과목 삭제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등록 되어있는 과목을 삭제한다.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삭제할 과목을 한번 클릭한다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삭제한 과목은 목록에서 제거한다.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  <w:szCs w:val="24"/>
              </w:rPr>
              <w:t>삭제해야 할 과목을 한번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과목 삭제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삭제를 물어보는 메시지를 출력한다.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/>
                <w:color w:val="auto"/>
              </w:rPr>
              <w:t>‘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네</w:t>
            </w:r>
            <w:r w:rsidRPr="00A76969">
              <w:rPr>
                <w:rStyle w:val="aa"/>
                <w:rFonts w:eastAsia="바탕" w:hAnsi="바탕"/>
                <w:color w:val="auto"/>
              </w:rPr>
              <w:t xml:space="preserve">’ 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라는 버튼을 눌러 과목을 삭제한다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삭제된 과목을 리스트에서 제거한다.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B06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삭제된 과목을 제외한 과목리스트를 화면에 출력한다.</w:t>
            </w:r>
          </w:p>
        </w:tc>
      </w:tr>
      <w:tr w:rsidR="008F6F1C" w:rsidTr="008F6F1C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</w:tr>
      <w:tr w:rsidR="008F6F1C" w:rsidTr="008F6F1C">
        <w:trPr>
          <w:trHeight w:val="327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Fonts w:ascii="바탕" w:eastAsia="바탕" w:hAnsi="바탕" w:cs="Times New Roman"/>
                <w:b w:val="0"/>
                <w:szCs w:val="24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</w:tr>
      <w:tr w:rsidR="008F6F1C" w:rsidTr="008F6F1C">
        <w:trPr>
          <w:trHeight w:val="389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→B06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UC005 :</w:t>
      </w:r>
      <w:proofErr w:type="gramEnd"/>
      <w:r>
        <w:t xml:space="preserve"> </w:t>
      </w:r>
      <w:r>
        <w:rPr>
          <w:rFonts w:hint="eastAsia"/>
        </w:rPr>
        <w:t xml:space="preserve">To do list 등록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사용자가 과목별로 해야 할 일을 등록한다.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과목</w:t>
            </w:r>
            <w:r w:rsidR="008F6F1C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이 적어도 한 개 이상 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등록되어 </w:t>
            </w:r>
            <w:r w:rsidR="008F6F1C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있어야 한다.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과목별 t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에 할 일을 출력한다.</w:t>
            </w:r>
          </w:p>
        </w:tc>
      </w:tr>
      <w:tr w:rsidR="006E4D4E" w:rsidTr="006E4D4E">
        <w:tc>
          <w:tcPr>
            <w:tcW w:w="1550" w:type="dxa"/>
            <w:vMerge w:val="restart"/>
            <w:shd w:val="clear" w:color="auto" w:fill="CCCCCC"/>
            <w:vAlign w:val="center"/>
          </w:tcPr>
          <w:p w:rsidR="006E4D4E" w:rsidRDefault="006E4D4E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할 일을 등록 해야 할 과목을 한번 클릭한다.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할 일 등록 버튼을 누른다. 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할 일 제목,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마감 기한,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실제 마감일,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세부 사항,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중요</w:t>
            </w:r>
            <w:r w:rsidR="0044259E">
              <w:rPr>
                <w:rStyle w:val="aa"/>
                <w:rFonts w:eastAsia="바탕" w:hAnsi="바탕" w:hint="eastAsia"/>
                <w:color w:val="auto"/>
                <w:szCs w:val="20"/>
              </w:rPr>
              <w:t>도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를 입력 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세부사항을 입력하고 할 일 추가 버튼을 클릭한다.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과목의 할 일 정보를 등록한다.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6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과목별 t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에 할 일을 출력한다.</w:t>
            </w:r>
          </w:p>
        </w:tc>
      </w:tr>
      <w:tr w:rsidR="008F6F1C" w:rsidTr="006E4D4E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6E4D4E" w:rsidP="00A76969">
            <w:pPr>
              <w:pStyle w:val="ab"/>
              <w:ind w:firstLineChars="100" w:firstLine="200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01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오류메시지를 닫으면,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이전화면을 띄운다.</w:t>
            </w:r>
          </w:p>
        </w:tc>
      </w:tr>
      <w:tr w:rsidR="008F6F1C" w:rsidTr="006E4D4E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</w:t>
            </w:r>
            <w:r w:rsidR="006E4D4E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 오류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메시지를 출력한다.</w:t>
            </w:r>
          </w:p>
        </w:tc>
      </w:tr>
      <w:tr w:rsidR="008F6F1C" w:rsidTr="006E4D4E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  <w:tr w:rsidR="008F6F1C" w:rsidTr="006E4D4E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→A01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</w:tbl>
    <w:p w:rsidR="008F6F1C" w:rsidRDefault="008F6F1C"/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UC006 :</w:t>
      </w:r>
      <w:proofErr w:type="gramEnd"/>
      <w:r>
        <w:t xml:space="preserve"> </w:t>
      </w:r>
      <w:r>
        <w:rPr>
          <w:rFonts w:hint="eastAsia"/>
        </w:rPr>
        <w:t xml:space="preserve">To do list 수정 </w:t>
      </w:r>
    </w:p>
    <w:p w:rsidR="001C5111" w:rsidRPr="006E4D4E" w:rsidRDefault="001C51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bookmarkEnd w:id="15"/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사용자가 To do list 항목들의 상세 내용을 변경 시 </w:t>
            </w:r>
            <w:r w:rsidR="006E4D4E" w:rsidRPr="00A76969">
              <w:rPr>
                <w:rStyle w:val="aa"/>
                <w:rFonts w:eastAsia="바탕" w:hAnsi="바탕" w:hint="eastAsia"/>
                <w:color w:val="000000"/>
              </w:rPr>
              <w:t>할 일을 더블 클릭하여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변경한다.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E4D4E" w:rsidRPr="00A76969" w:rsidRDefault="006E4D4E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사용자는 수정할 T</w:t>
            </w:r>
            <w:r w:rsidRPr="00A76969">
              <w:rPr>
                <w:rStyle w:val="aa"/>
                <w:rFonts w:eastAsia="바탕" w:hAnsi="바탕"/>
                <w:color w:val="00000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의 과목을 클릭한다.</w:t>
            </w:r>
          </w:p>
          <w:p w:rsidR="006E4D4E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한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수정이 완료 되면 변경된 상세 내용을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사용자는 수정할 To do list의 과목을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사용자는 수정 할 To do list의 항목을 더블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프로그램은 화면에 수정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사용자는 To do list의 변경사항을 입력 후 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저장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버튼을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프로그램은 변경사항을 저장한다.</w:t>
            </w:r>
          </w:p>
        </w:tc>
      </w:tr>
      <w:tr w:rsidR="006E4D4E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6E4D4E" w:rsidRDefault="006E4D4E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6E4D4E" w:rsidRPr="00A76969" w:rsidRDefault="006E4D4E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B06</w:t>
            </w:r>
          </w:p>
        </w:tc>
        <w:tc>
          <w:tcPr>
            <w:tcW w:w="6042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수정된 </w:t>
            </w:r>
            <w:r w:rsidRPr="00A76969">
              <w:rPr>
                <w:rStyle w:val="aa"/>
                <w:rFonts w:eastAsia="바탕" w:hAnsi="바탕"/>
                <w:color w:val="000000"/>
              </w:rPr>
              <w:t xml:space="preserve">To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do list를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대안 흐름</w:t>
            </w:r>
          </w:p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사용자가 오류 메시지를 닫으면 이전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B95B51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사용자가 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저장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버튼을 누르지 않고 창을 닫을 시에 오류 메시를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</w:t>
            </w:r>
            <w:r w:rsidRPr="00A76969">
              <w:rPr>
                <w:rStyle w:val="aa"/>
                <w:rFonts w:eastAsia="바탕" w:hAnsi="바탕"/>
                <w:color w:val="00000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→B03→B04→B05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B95B51" w:rsidP="00B95B51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B01→B02→B03→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E</w:t>
            </w:r>
            <w:r w:rsidR="00B95B51" w:rsidRPr="00A76969">
              <w:rPr>
                <w:rStyle w:val="aa"/>
                <w:rFonts w:eastAsia="바탕" w:hAnsi="바탕"/>
                <w:color w:val="000000"/>
              </w:rPr>
              <w:t>0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1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→A01</w:t>
            </w:r>
          </w:p>
        </w:tc>
      </w:tr>
    </w:tbl>
    <w:p w:rsidR="008F6F1C" w:rsidRDefault="008F6F1C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03D64" w:rsidRDefault="00403D64">
      <w:pPr>
        <w:rPr>
          <w:rFonts w:hint="eastAsia"/>
        </w:rPr>
      </w:pPr>
    </w:p>
    <w:p w:rsidR="008F6F1C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UC007 :</w:t>
      </w:r>
      <w:proofErr w:type="gramEnd"/>
      <w:r>
        <w:t xml:space="preserve"> To do list </w:t>
      </w:r>
      <w:r>
        <w:rPr>
          <w:rFonts w:hint="eastAsia"/>
        </w:rPr>
        <w:t>삭제</w:t>
      </w:r>
    </w:p>
    <w:p w:rsidR="00482D25" w:rsidRPr="00482D25" w:rsidRDefault="00482D25" w:rsidP="00482D2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932"/>
        <w:gridCol w:w="6018"/>
      </w:tblGrid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사용자가 To do list 항목들을 삭제 시 삭제 버튼을 눌러 삭제한다.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사용자는 삭제할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To do list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의 과목을 클릭한다.</w:t>
            </w:r>
          </w:p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한 개 이상 있어야 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삭제가 완료 되면 변경된 내용을 화면에 출력한다.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사용자는 과목 별로 삭제 할 To do list의 항목을 클릭한다..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사용자는 To do list 화면의 삭제 버튼을 클릭한다</w:t>
            </w:r>
            <w:proofErr w:type="gramStart"/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.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…</w:t>
            </w:r>
            <w:proofErr w:type="gramEnd"/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프로그램은 화면에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“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삭제하시겠습니까?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”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라는 팝업 메시지를 출력한다.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사용자는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“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예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”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버튼을 누른다.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프로그램은 해당 To do list항목을 삭제한다.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B06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프로그램은 삭제된 항목을 제외한 화면을 출력한다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사용자가 오류 메시지를 닫으면 이전 화면을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이전 화면을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삭제하시겠습니까?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팝업 창에서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아니오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버튼을 눌렀을 경우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사용자가 To do list 항목을 선택 하기 전 삭제 버튼을 눌렀을 경우 오류 메시지를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→B03→B04→B05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→B06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B01→B02→B03→E01→A02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E02→A01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→B01→</w:t>
            </w:r>
            <w:r w:rsidR="00B95B51" w:rsidRPr="00A76969">
              <w:rPr>
                <w:rStyle w:val="aa"/>
                <w:rFonts w:eastAsia="바탕" w:hAnsi="바탕"/>
                <w:color w:val="000000"/>
                <w:szCs w:val="20"/>
              </w:rPr>
              <w:t>B02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→B03→B04→B05→B06</w:t>
            </w:r>
          </w:p>
        </w:tc>
      </w:tr>
    </w:tbl>
    <w:p w:rsidR="008F6F1C" w:rsidRDefault="008F6F1C">
      <w:pPr>
        <w:sectPr w:rsidR="008F6F1C">
          <w:headerReference w:type="default" r:id="rId11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8F6F1C" w:rsidRDefault="008F6F1C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B95B51" w:rsidRDefault="00B95B51">
      <w:pPr>
        <w:rPr>
          <w:rFonts w:hint="eastAsia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UC008 :</w:t>
      </w:r>
      <w:proofErr w:type="gramEnd"/>
      <w:r>
        <w:t xml:space="preserve"> To do list </w:t>
      </w:r>
      <w:r>
        <w:rPr>
          <w:rFonts w:hint="eastAsia"/>
        </w:rPr>
        <w:t xml:space="preserve">중요도 별도표시 </w:t>
      </w:r>
    </w:p>
    <w:p w:rsidR="001C5111" w:rsidRDefault="001C5111"/>
    <w:p w:rsidR="001C5111" w:rsidRDefault="001C5111">
      <w:pPr>
        <w:sectPr w:rsidR="001C5111" w:rsidSect="009F7826">
          <w:headerReference w:type="even" r:id="rId12"/>
          <w:headerReference w:type="default" r:id="rId1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프로그램이 To do list 항목들을 등록할 때 중요도에 맞게 별의 개수로 중요도를 표시한다.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할 일</w:t>
            </w:r>
            <w:r w:rsidR="005A7C9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관리 프로그램 관리자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한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항목 등록 후 별의 개수로 중요도가 화면에 출력된다.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등록할 때 입력한 별의 개수만큼 화면에 표시된다.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사용자가 오류 메시지를 닫으면 이전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사용자가 별의 개수를 0개로 했을 경우 오류 메시지를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B01→E01→A01</w:t>
            </w:r>
            <w:r w:rsidR="005A7C9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 B01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UC009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rPr>
          <w:rFonts w:hint="eastAsia"/>
        </w:rPr>
        <w:t xml:space="preserve"> 과목명 정렬 </w:t>
      </w:r>
    </w:p>
    <w:p w:rsidR="001C5111" w:rsidRDefault="001C51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프로그램에 있는 To do list 항목들을 과목 명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홈 화면에서 할일 전체보기를 클릭한다.</w:t>
            </w:r>
          </w:p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목록에서 과목명을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과목 명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1C5111" w:rsidRDefault="001C5111"/>
    <w:p w:rsidR="001C5111" w:rsidRDefault="001C5111"/>
    <w:p w:rsidR="00401338" w:rsidRDefault="00401338"/>
    <w:p w:rsidR="00AF4870" w:rsidRDefault="00AF4870"/>
    <w:p w:rsidR="00AF4870" w:rsidRDefault="00AF4870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UC0010 :</w:t>
      </w:r>
      <w:proofErr w:type="gramEnd"/>
      <w:r>
        <w:t xml:space="preserve"> </w:t>
      </w:r>
      <w:r>
        <w:rPr>
          <w:rFonts w:hint="eastAsia"/>
        </w:rPr>
        <w:t xml:space="preserve">To do list 마감 기한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마감 기한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마감 기한을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마감 기한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AF4870" w:rsidRPr="00AF4870" w:rsidRDefault="00AF4870" w:rsidP="00AF4870"/>
    <w:p w:rsidR="00AF4870" w:rsidRPr="00C25FFA" w:rsidRDefault="00AF4870" w:rsidP="00AF4870">
      <w:pPr>
        <w:pStyle w:val="4"/>
        <w:numPr>
          <w:ilvl w:val="0"/>
          <w:numId w:val="0"/>
        </w:numPr>
      </w:pPr>
      <w:r w:rsidRPr="00C25FFA">
        <w:rPr>
          <w:rFonts w:hint="eastAsia"/>
        </w:rPr>
        <w:t xml:space="preserve">ID: </w:t>
      </w:r>
      <w:proofErr w:type="gramStart"/>
      <w:r>
        <w:t>UC0011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t xml:space="preserve"> </w:t>
      </w:r>
      <w:r>
        <w:rPr>
          <w:rFonts w:hint="eastAsia"/>
        </w:rPr>
        <w:t xml:space="preserve">실제 마감일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실제 마감일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실제 마감일을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실제 마감일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8F6F1C" w:rsidRDefault="008F6F1C"/>
    <w:p w:rsidR="008F6F1C" w:rsidRDefault="008F6F1C"/>
    <w:p w:rsidR="00401338" w:rsidRDefault="00401338"/>
    <w:p w:rsidR="00401338" w:rsidRDefault="00401338"/>
    <w:p w:rsidR="00401338" w:rsidRDefault="00401338"/>
    <w:p w:rsidR="00401338" w:rsidRDefault="00401338"/>
    <w:p w:rsidR="00401338" w:rsidRDefault="00401338"/>
    <w:p w:rsidR="00401338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UC012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rPr>
          <w:rFonts w:hint="eastAsia"/>
        </w:rPr>
        <w:t xml:space="preserve"> 완료 여부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프로그램에 있는 To do list 항목들을 완료 여부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기준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목록에서 완료 여부를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완료 여부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UC013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t xml:space="preserve"> </w:t>
      </w:r>
      <w:r>
        <w:rPr>
          <w:rFonts w:hint="eastAsia"/>
        </w:rPr>
        <w:t xml:space="preserve">중요도 정렬 </w:t>
      </w:r>
    </w:p>
    <w:p w:rsidR="008F6F1C" w:rsidRDefault="008F6F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중요도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중요도를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중요도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8F6F1C" w:rsidRDefault="008F6F1C"/>
    <w:p w:rsidR="008F6F1C" w:rsidRDefault="008F6F1C"/>
    <w:p w:rsidR="008F6F1C" w:rsidRDefault="008F6F1C"/>
    <w:p w:rsidR="00401338" w:rsidRDefault="00401338"/>
    <w:p w:rsidR="00AF4870" w:rsidRDefault="00AF4870"/>
    <w:p w:rsidR="00AF4870" w:rsidRDefault="00AF4870"/>
    <w:p w:rsidR="00403D64" w:rsidRDefault="00403D64">
      <w:pPr>
        <w:rPr>
          <w:rFonts w:hint="eastAsia"/>
        </w:rPr>
      </w:pPr>
    </w:p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UC014 :</w:t>
      </w:r>
      <w:proofErr w:type="gramEnd"/>
      <w:r>
        <w:t xml:space="preserve"> To do list </w:t>
      </w:r>
      <w:r>
        <w:rPr>
          <w:rFonts w:hint="eastAsia"/>
        </w:rPr>
        <w:t xml:space="preserve">진행률 표시기능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932"/>
        <w:gridCol w:w="6019"/>
      </w:tblGrid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To do list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들 중 진행중인 상황에 대해 진행률을 표시할 수 있다.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1개 이상 있어야 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st</w:t>
            </w:r>
            <w:r w:rsidR="0040133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항목에 진행률이 표시된다.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진행도 표시를 원하는 항목을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더블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클릭한다.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 팝업이 뜨면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25%</w:t>
            </w:r>
            <w:proofErr w:type="gramStart"/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,50</w:t>
            </w:r>
            <w:proofErr w:type="gramEnd"/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 xml:space="preserve">%,75%,100%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중 원하는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진행률을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클릭한다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To do list 항목에 진행률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란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에 원하는 진행도가 저장된 뒤 출력된다.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9D1DDD" w:rsidTr="009D1DDD">
        <w:trPr>
          <w:trHeight w:val="180"/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9D1DDD" w:rsidRDefault="009D1DDD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9D1DDD" w:rsidRPr="00A76969" w:rsidRDefault="009D1DDD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9D1DDD" w:rsidRPr="00A76969" w:rsidRDefault="009D1DDD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처음 작성된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To do list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의 진행률 값은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0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으로 저장된다.</w:t>
            </w:r>
          </w:p>
        </w:tc>
      </w:tr>
      <w:tr w:rsidR="009D1DDD" w:rsidTr="009D1DDD">
        <w:trPr>
          <w:trHeight w:val="180"/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9D1DDD" w:rsidRDefault="009D1DDD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9D1DDD" w:rsidRPr="00A76969" w:rsidRDefault="009D1DDD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:rsidR="009D1DDD" w:rsidRPr="00A76969" w:rsidRDefault="009D1DDD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진행률이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100%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가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완료여부를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O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로 변경한다.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UC015 :</w:t>
      </w:r>
      <w:proofErr w:type="gramEnd"/>
      <w:r>
        <w:t xml:space="preserve"> </w:t>
      </w:r>
      <w:r>
        <w:rPr>
          <w:rFonts w:hint="eastAsia"/>
        </w:rPr>
        <w:t xml:space="preserve">To do list 알람 기능 </w:t>
      </w:r>
    </w:p>
    <w:p w:rsidR="008F6F1C" w:rsidRDefault="008F6F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UC01</w:t>
            </w:r>
            <w:r w:rsidRPr="00A76969">
              <w:rPr>
                <w:rStyle w:val="aa"/>
                <w:rFonts w:eastAsia="바탕" w:hAnsi="바탕"/>
                <w:color w:val="000000"/>
              </w:rPr>
              <w:t>5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유스케이스명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알람 기능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/>
                <w:color w:val="000000"/>
              </w:rPr>
              <w:t xml:space="preserve">To do list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마감기한 </w:t>
            </w:r>
            <w:r w:rsidRPr="00A76969">
              <w:rPr>
                <w:rStyle w:val="aa"/>
                <w:rFonts w:eastAsia="바탕" w:hAnsi="바탕"/>
                <w:color w:val="000000"/>
              </w:rPr>
              <w:t>3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일 전부터 홈 화면에 알람 팝업</w:t>
            </w:r>
            <w:r w:rsidR="009D1DDD" w:rsidRPr="00A76969">
              <w:rPr>
                <w:rStyle w:val="aa"/>
                <w:rFonts w:eastAsia="바탕" w:hAnsi="바탕" w:hint="eastAsia"/>
                <w:color w:val="00000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창을 띄어준다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할 일 관리 프로그램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list에 항목이 등록되어 있어야 한다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마감기한 </w:t>
            </w:r>
            <w:r w:rsidRPr="00A76969">
              <w:rPr>
                <w:rStyle w:val="aa"/>
                <w:rFonts w:eastAsia="바탕" w:hAnsi="바탕"/>
                <w:color w:val="000000"/>
              </w:rPr>
              <w:t>3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일 전부터 알림 팝업이 띄어 준다.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To do list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의 마감기한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3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일 전부터 알람 팝업창이 띄어진다.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9D1DDD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A</w:t>
            </w:r>
            <w:r w:rsidR="009D1DDD"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 xml:space="preserve">To do list의 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완료여부가 </w:t>
            </w:r>
            <w:r w:rsidR="009D1DDD"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O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가 됐을 때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알람을 띄우지 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않는다.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B01→A</w:t>
            </w:r>
            <w:r w:rsidRPr="00A76969">
              <w:rPr>
                <w:rStyle w:val="aa"/>
                <w:rFonts w:eastAsia="바탕" w:hAnsi="바탕"/>
                <w:color w:val="000000"/>
              </w:rPr>
              <w:t>01</w:t>
            </w:r>
          </w:p>
        </w:tc>
      </w:tr>
    </w:tbl>
    <w:p w:rsidR="008F6F1C" w:rsidRDefault="008F6F1C"/>
    <w:p w:rsidR="009D1DDD" w:rsidRDefault="009D1DDD"/>
    <w:p w:rsidR="009D1DDD" w:rsidRDefault="009D1DDD"/>
    <w:p w:rsidR="009D1DDD" w:rsidRDefault="009D1DDD"/>
    <w:p w:rsidR="009D1DDD" w:rsidRDefault="009D1DDD"/>
    <w:p w:rsidR="009D1DDD" w:rsidRDefault="009D1DDD"/>
    <w:p w:rsidR="008F6F1C" w:rsidRDefault="008F6F1C">
      <w:pPr>
        <w:pStyle w:val="2"/>
      </w:pPr>
      <w:r>
        <w:rPr>
          <w:rFonts w:hint="eastAsia"/>
        </w:rPr>
        <w:lastRenderedPageBreak/>
        <w:t>사용자 인터페이스 요구사항</w:t>
      </w:r>
    </w:p>
    <w:p w:rsidR="008F6F1C" w:rsidRDefault="008F6F1C" w:rsidP="00403D64">
      <w:pPr>
        <w:pStyle w:val="3"/>
        <w:tabs>
          <w:tab w:val="clear" w:pos="1647"/>
          <w:tab w:val="num" w:pos="200"/>
        </w:tabs>
        <w:ind w:left="567"/>
        <w:rPr>
          <w:rFonts w:hint="eastAsia"/>
        </w:rPr>
      </w:pPr>
      <w:r>
        <w:rPr>
          <w:rFonts w:hint="eastAsia"/>
        </w:rPr>
        <w:t>화면 목록</w:t>
      </w:r>
    </w:p>
    <w:p w:rsidR="008F6F1C" w:rsidRDefault="008F6F1C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1411"/>
        <w:gridCol w:w="1528"/>
        <w:gridCol w:w="4705"/>
      </w:tblGrid>
      <w:tr w:rsidR="00E67FEE" w:rsidTr="00064017">
        <w:trPr>
          <w:trHeight w:val="727"/>
        </w:trPr>
        <w:tc>
          <w:tcPr>
            <w:tcW w:w="841" w:type="dxa"/>
            <w:shd w:val="clear" w:color="auto" w:fill="CCCCCC"/>
            <w:vAlign w:val="center"/>
          </w:tcPr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ID</w:t>
            </w:r>
          </w:p>
        </w:tc>
        <w:tc>
          <w:tcPr>
            <w:tcW w:w="1411" w:type="dxa"/>
            <w:shd w:val="clear" w:color="auto" w:fill="CCCCCC"/>
            <w:vAlign w:val="center"/>
          </w:tcPr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화면 명</w:t>
            </w:r>
          </w:p>
        </w:tc>
        <w:tc>
          <w:tcPr>
            <w:tcW w:w="1528" w:type="dxa"/>
            <w:shd w:val="clear" w:color="auto" w:fill="CCCCCC"/>
            <w:vAlign w:val="center"/>
          </w:tcPr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 xml:space="preserve">관련 </w:t>
            </w:r>
          </w:p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proofErr w:type="spellStart"/>
            <w:r w:rsidRPr="005D7A87">
              <w:rPr>
                <w:rFonts w:ascii="바탕" w:eastAsia="바탕" w:hAnsi="바탕" w:hint="eastAsia"/>
              </w:rPr>
              <w:t>유스케이스</w:t>
            </w:r>
            <w:proofErr w:type="spellEnd"/>
            <w:r w:rsidRPr="005D7A87">
              <w:rPr>
                <w:rFonts w:ascii="바탕" w:eastAsia="바탕" w:hAnsi="바탕" w:hint="eastAsia"/>
              </w:rPr>
              <w:t xml:space="preserve"> </w:t>
            </w:r>
            <w:r w:rsidRPr="005D7A87">
              <w:rPr>
                <w:rFonts w:ascii="바탕" w:eastAsia="바탕" w:hAnsi="바탕"/>
              </w:rPr>
              <w:t>ID</w:t>
            </w:r>
          </w:p>
        </w:tc>
        <w:tc>
          <w:tcPr>
            <w:tcW w:w="4705" w:type="dxa"/>
            <w:shd w:val="clear" w:color="auto" w:fill="CCCCCC"/>
            <w:vAlign w:val="center"/>
          </w:tcPr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설명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SC001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D7A87">
              <w:rPr>
                <w:rStyle w:val="aa"/>
                <w:rFonts w:eastAsia="바탕" w:hAnsi="바탕" w:hint="eastAsia"/>
                <w:color w:val="000000" w:themeColor="text1"/>
              </w:rPr>
              <w:t>로그인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:rsidR="00E67FEE" w:rsidRPr="00E67FEE" w:rsidRDefault="00E67FEE" w:rsidP="00064017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 xml:space="preserve">등록한 </w:t>
            </w:r>
            <w:r>
              <w:rPr>
                <w:rStyle w:val="aa"/>
                <w:rFonts w:eastAsia="바탕" w:hAnsi="바탕"/>
                <w:color w:val="auto"/>
              </w:rPr>
              <w:t>ID</w:t>
            </w:r>
            <w:r>
              <w:rPr>
                <w:rStyle w:val="aa"/>
                <w:rFonts w:eastAsia="바탕" w:hAnsi="바탕" w:hint="eastAsia"/>
                <w:color w:val="auto"/>
              </w:rPr>
              <w:t>와 PW를 입력란에 입력한 후 확인 버튼을 누르면 로그인 할 수 있다.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  <w:color w:val="000000" w:themeColor="text1"/>
              </w:rPr>
            </w:pPr>
            <w:r w:rsidRPr="005D7A87">
              <w:rPr>
                <w:rFonts w:eastAsia="바탕" w:hAnsi="바탕" w:hint="eastAsia"/>
                <w:color w:val="000000" w:themeColor="text1"/>
              </w:rPr>
              <w:t>회원 가입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:rsidR="00E67FEE" w:rsidRPr="00E67FEE" w:rsidRDefault="00E67FEE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로그인 화면에서 회원 가입 버튼을 누르면 회원 가입 화면으로 이동한다.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이름,</w:t>
            </w:r>
            <w:r>
              <w:rPr>
                <w:rFonts w:eastAsia="바탕" w:hAnsi="바탕"/>
              </w:rPr>
              <w:t xml:space="preserve"> ID, P</w:t>
            </w:r>
            <w:r>
              <w:rPr>
                <w:rFonts w:eastAsia="바탕" w:hAnsi="바탕" w:hint="eastAsia"/>
              </w:rPr>
              <w:t>W를 입력하고 등록 버튼을 누르면 회원 등록이 된다.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취소 버튼을 누르면 입력이 취소되고 로그인 화면으로 이동한다.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3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  <w:color w:val="000000" w:themeColor="text1"/>
              </w:rPr>
            </w:pPr>
            <w:r w:rsidRPr="005D7A87">
              <w:rPr>
                <w:rFonts w:eastAsia="바탕" w:hAnsi="바탕" w:hint="eastAsia"/>
                <w:color w:val="000000" w:themeColor="text1"/>
              </w:rPr>
              <w:t>아이디 찾기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E67FEE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 xml:space="preserve">로그인 화면에서 </w:t>
            </w:r>
            <w:r w:rsidR="00064017">
              <w:rPr>
                <w:rFonts w:eastAsia="바탕" w:hAnsi="바탕"/>
              </w:rPr>
              <w:t>ID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찾기 링크를 누르면 아이디를 찾을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 xml:space="preserve">이름을 입력하면 이름에 해당 하는 </w:t>
            </w:r>
            <w:r>
              <w:rPr>
                <w:rFonts w:eastAsia="바탕" w:hAnsi="바탕"/>
              </w:rPr>
              <w:t>ID</w:t>
            </w:r>
            <w:r>
              <w:rPr>
                <w:rFonts w:eastAsia="바탕" w:hAnsi="바탕" w:hint="eastAsia"/>
              </w:rPr>
              <w:t>를 보여준다.</w:t>
            </w:r>
          </w:p>
        </w:tc>
      </w:tr>
      <w:tr w:rsidR="00064017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064017" w:rsidRPr="005D7A87" w:rsidRDefault="00064017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4</w:t>
            </w:r>
          </w:p>
        </w:tc>
        <w:tc>
          <w:tcPr>
            <w:tcW w:w="1411" w:type="dxa"/>
            <w:shd w:val="clear" w:color="auto" w:fill="auto"/>
          </w:tcPr>
          <w:p w:rsidR="00064017" w:rsidRPr="005D7A87" w:rsidRDefault="00064017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비밀번호 찾기</w:t>
            </w:r>
          </w:p>
        </w:tc>
        <w:tc>
          <w:tcPr>
            <w:tcW w:w="1528" w:type="dxa"/>
            <w:shd w:val="clear" w:color="auto" w:fill="auto"/>
          </w:tcPr>
          <w:p w:rsidR="00064017" w:rsidRPr="005D7A87" w:rsidRDefault="00064017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:rsidR="00064017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 xml:space="preserve">로그인 화면에서 </w:t>
            </w:r>
            <w:r>
              <w:rPr>
                <w:rFonts w:eastAsia="바탕" w:hAnsi="바탕"/>
              </w:rPr>
              <w:t xml:space="preserve">PW </w:t>
            </w:r>
            <w:r>
              <w:rPr>
                <w:rFonts w:eastAsia="바탕" w:hAnsi="바탕" w:hint="eastAsia"/>
              </w:rPr>
              <w:t>찾기 링크를 누르면 비밀번호를 찾을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 xml:space="preserve">이름과 아이디를 입력하면 해당 하는 </w:t>
            </w:r>
            <w:r>
              <w:rPr>
                <w:rFonts w:eastAsia="바탕" w:hAnsi="바탕"/>
              </w:rPr>
              <w:t>PW</w:t>
            </w:r>
            <w:r>
              <w:rPr>
                <w:rFonts w:eastAsia="바탕" w:hAnsi="바탕" w:hint="eastAsia"/>
              </w:rPr>
              <w:t>를 보여준다.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5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초기 화면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C002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E67FEE" w:rsidP="00064017">
            <w:pPr>
              <w:jc w:val="left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등록한</w:t>
            </w:r>
            <w:r w:rsidR="00064017">
              <w:rPr>
                <w:rFonts w:eastAsia="바탕" w:hAnsi="바탕" w:hint="eastAsia"/>
              </w:rPr>
              <w:t xml:space="preserve"> 과목이 없을 경우 보이는 화면이다.</w:t>
            </w:r>
            <w:r w:rsidR="00064017">
              <w:rPr>
                <w:rFonts w:eastAsia="바탕" w:hAnsi="바탕"/>
              </w:rPr>
              <w:t xml:space="preserve"> ‘+’ </w:t>
            </w:r>
            <w:r w:rsidR="00064017">
              <w:rPr>
                <w:rFonts w:eastAsia="바탕" w:hAnsi="바탕" w:hint="eastAsia"/>
              </w:rPr>
              <w:t>버튼을 누르면 과목을 등록할 수 있다.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6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과목 등록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C002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 xml:space="preserve">과목에 해당하는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과목명,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교수</w:t>
            </w:r>
            <w:r>
              <w:rPr>
                <w:rStyle w:val="aa"/>
                <w:rFonts w:eastAsia="바탕" w:hAnsi="바탕" w:hint="eastAsia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명,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요일/시간,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학기 정보를 등록할 수 있다.</w:t>
            </w:r>
            <w:r>
              <w:rPr>
                <w:rStyle w:val="aa"/>
                <w:rFonts w:eastAsia="바탕" w:hAnsi="바탕"/>
                <w:color w:val="auto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auto"/>
              </w:rPr>
              <w:t>확인 버튼을 누르면 입력한 정보가 저장되고 취소 버튼을 누르면 입력한 정보가 취소되고 등록 창이 닫힌다.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7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과목 수정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C003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화면에서 수정 버튼을 누른 후 과목 명을 한번 누르면 보이는 화면이다.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등록한 과목의 정보를 수정할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확인 버튼을 누르면 입력한 정보가 저장되고 취소 버튼을 누르면 입력한 정보가 취소되고 기존의 등록된 정보를 유지한다.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8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홈 화면</w:t>
            </w:r>
          </w:p>
        </w:tc>
        <w:tc>
          <w:tcPr>
            <w:tcW w:w="1528" w:type="dxa"/>
            <w:shd w:val="clear" w:color="auto" w:fill="auto"/>
          </w:tcPr>
          <w:p w:rsidR="00E67FEE" w:rsidRPr="007D1128" w:rsidRDefault="007D1128" w:rsidP="00064017">
            <w:pPr>
              <w:jc w:val="center"/>
              <w:rPr>
                <w:rStyle w:val="aa"/>
                <w:rFonts w:eastAsia="바탕" w:hAnsi="바탕" w:hint="eastAsia"/>
                <w:color w:val="auto"/>
              </w:rPr>
            </w:pPr>
            <w:r w:rsidRPr="007D1128">
              <w:rPr>
                <w:rStyle w:val="aa"/>
                <w:rFonts w:eastAsia="바탕" w:hAnsi="바탕" w:hint="eastAsia"/>
                <w:color w:val="auto"/>
              </w:rPr>
              <w:t>UC0</w:t>
            </w:r>
            <w:r w:rsidR="00064017" w:rsidRPr="007D1128">
              <w:rPr>
                <w:rStyle w:val="aa"/>
                <w:rFonts w:eastAsia="바탕" w:hAnsi="바탕" w:hint="eastAsia"/>
                <w:color w:val="auto"/>
              </w:rPr>
              <w:t>02</w:t>
            </w:r>
          </w:p>
          <w:p w:rsidR="00064017" w:rsidRPr="007D1128" w:rsidRDefault="00064017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UC003</w:t>
            </w:r>
          </w:p>
          <w:p w:rsidR="00064017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UC004</w:t>
            </w:r>
          </w:p>
          <w:p w:rsidR="007D1128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UC005</w:t>
            </w:r>
          </w:p>
          <w:p w:rsidR="007D1128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UC006</w:t>
            </w:r>
          </w:p>
          <w:p w:rsidR="007D1128" w:rsidRPr="005D7A87" w:rsidRDefault="007D1128" w:rsidP="007D1128">
            <w:pPr>
              <w:jc w:val="center"/>
              <w:rPr>
                <w:rStyle w:val="aa"/>
                <w:rFonts w:eastAsia="바탕" w:hAnsi="바탕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UC007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E67FEE" w:rsidP="00064017">
            <w:pPr>
              <w:jc w:val="left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전체보기,</w:t>
            </w:r>
            <w:r w:rsidRPr="005D7A87">
              <w:rPr>
                <w:rFonts w:eastAsia="바탕" w:hAnsi="바탕"/>
              </w:rPr>
              <w:t xml:space="preserve"> </w:t>
            </w:r>
            <w:r w:rsidR="00064017">
              <w:rPr>
                <w:rFonts w:eastAsia="바탕" w:hAnsi="바탕" w:hint="eastAsia"/>
              </w:rPr>
              <w:t xml:space="preserve">과목 </w:t>
            </w:r>
            <w:r w:rsidRPr="005D7A87">
              <w:rPr>
                <w:rFonts w:eastAsia="바탕" w:hAnsi="바탕" w:hint="eastAsia"/>
              </w:rPr>
              <w:t>등록</w:t>
            </w:r>
            <w:r w:rsidR="00064017">
              <w:rPr>
                <w:rFonts w:eastAsia="바탕" w:hAnsi="바탕" w:hint="eastAsia"/>
              </w:rPr>
              <w:t xml:space="preserve">과 과목 </w:t>
            </w:r>
            <w:r w:rsidRPr="005D7A87">
              <w:rPr>
                <w:rFonts w:eastAsia="바탕" w:hAnsi="바탕" w:hint="eastAsia"/>
              </w:rPr>
              <w:t>수정</w:t>
            </w:r>
            <w:r w:rsidR="00064017">
              <w:rPr>
                <w:rFonts w:eastAsia="바탕" w:hAnsi="바탕" w:hint="eastAsia"/>
              </w:rPr>
              <w:t xml:space="preserve">, 과목 </w:t>
            </w:r>
            <w:r w:rsidRPr="005D7A87">
              <w:rPr>
                <w:rFonts w:eastAsia="바탕" w:hAnsi="바탕" w:hint="eastAsia"/>
              </w:rPr>
              <w:t>삭제를</w:t>
            </w:r>
            <w:r w:rsidR="00064017">
              <w:rPr>
                <w:rFonts w:eastAsia="바탕" w:hAnsi="바탕" w:hint="eastAsia"/>
              </w:rPr>
              <w:t xml:space="preserve"> 버튼을 누르면 할 수 있다.</w:t>
            </w:r>
            <w:r w:rsidR="00064017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과목 명을 누르면 해당 하는 과목의 할 일 목록을 확인 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할 일 목록 상단 바의 추가 버튼을 누르면 해당 과목의 할 일을 추가할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 xml:space="preserve">할 일 목록 상단 바의 삭제 버튼을 누르고 할 일 </w:t>
            </w:r>
            <w:r w:rsidR="007D1128">
              <w:rPr>
                <w:rFonts w:eastAsia="바탕" w:hAnsi="바탕" w:hint="eastAsia"/>
              </w:rPr>
              <w:lastRenderedPageBreak/>
              <w:t>항목을 선택하면 할 일을 삭제할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항목을 누르면 등록된 할 일을 수정할 수 있다.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lastRenderedPageBreak/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9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등록 및 수정</w:t>
            </w:r>
          </w:p>
        </w:tc>
        <w:tc>
          <w:tcPr>
            <w:tcW w:w="1528" w:type="dxa"/>
            <w:shd w:val="clear" w:color="auto" w:fill="auto"/>
          </w:tcPr>
          <w:p w:rsidR="00E67FEE" w:rsidRDefault="00E67FEE" w:rsidP="00064017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C005,</w:t>
            </w: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C006</w:t>
            </w:r>
          </w:p>
          <w:p w:rsidR="007D1128" w:rsidRDefault="007D1128" w:rsidP="00064017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>
              <w:rPr>
                <w:rStyle w:val="aa"/>
                <w:rFonts w:eastAsia="바탕" w:hAnsi="바탕"/>
                <w:color w:val="000000"/>
                <w:szCs w:val="20"/>
              </w:rPr>
              <w:t>UC008</w:t>
            </w:r>
          </w:p>
          <w:p w:rsidR="007D1128" w:rsidRPr="005D7A87" w:rsidRDefault="007D1128" w:rsidP="00064017">
            <w:pPr>
              <w:jc w:val="center"/>
              <w:rPr>
                <w:rStyle w:val="aa"/>
                <w:rFonts w:eastAsia="바탕" w:hAnsi="바탕"/>
              </w:rPr>
            </w:pPr>
            <w:r>
              <w:rPr>
                <w:rStyle w:val="aa"/>
                <w:rFonts w:eastAsia="바탕" w:hAnsi="바탕" w:hint="eastAsia"/>
                <w:color w:val="000000"/>
                <w:szCs w:val="20"/>
              </w:rPr>
              <w:t>UC</w:t>
            </w:r>
            <w:r>
              <w:rPr>
                <w:rStyle w:val="aa"/>
                <w:rFonts w:eastAsia="바탕" w:hAnsi="바탕"/>
                <w:color w:val="000000"/>
                <w:szCs w:val="20"/>
              </w:rPr>
              <w:t>014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7D1128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항목 추가 버튼을 누르면 할 일 항목을 추가할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항목의 이름과 과목명,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마감기한,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실제 마감일,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중요도, 진행률을 사용자가 입력할 수 있다.</w:t>
            </w:r>
            <w:r w:rsidR="00D1776F">
              <w:rPr>
                <w:rFonts w:eastAsia="바탕" w:hAnsi="바탕"/>
              </w:rPr>
              <w:t xml:space="preserve"> </w:t>
            </w:r>
            <w:r w:rsidR="00D1776F">
              <w:rPr>
                <w:rFonts w:eastAsia="바탕" w:hAnsi="바탕" w:hint="eastAsia"/>
              </w:rPr>
              <w:t xml:space="preserve">진행률이 </w:t>
            </w:r>
            <w:r w:rsidR="00D1776F">
              <w:rPr>
                <w:rFonts w:eastAsia="바탕" w:hAnsi="바탕"/>
              </w:rPr>
              <w:t>100%</w:t>
            </w:r>
            <w:r w:rsidR="00D1776F">
              <w:rPr>
                <w:rFonts w:eastAsia="바탕" w:hAnsi="바탕" w:hint="eastAsia"/>
              </w:rPr>
              <w:t xml:space="preserve">가 되면 완료 여부가 </w:t>
            </w:r>
            <w:r w:rsidR="00D1776F">
              <w:rPr>
                <w:rFonts w:eastAsia="바탕" w:hAnsi="바탕"/>
              </w:rPr>
              <w:t>‘O’</w:t>
            </w:r>
            <w:r w:rsidR="00D1776F">
              <w:rPr>
                <w:rFonts w:eastAsia="바탕" w:hAnsi="바탕" w:hint="eastAsia"/>
              </w:rPr>
              <w:t>로 표시된다.</w:t>
            </w:r>
            <w:r w:rsidR="00D1776F"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항목명을 두 번 누르면 항목에 대한 정보를 수정할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저장 버튼을 누르면 입력한 정보가 저장되고 창이 닫힌다. 취소 버튼을 누르면 입력이 취소되고 창이 닫힌다.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Pr="005D7A87">
              <w:rPr>
                <w:rStyle w:val="aa"/>
                <w:rFonts w:eastAsia="바탕" w:hAnsi="바탕"/>
                <w:color w:val="auto"/>
              </w:rPr>
              <w:t>10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전체 보기</w:t>
            </w:r>
          </w:p>
        </w:tc>
        <w:tc>
          <w:tcPr>
            <w:tcW w:w="1528" w:type="dxa"/>
            <w:shd w:val="clear" w:color="auto" w:fill="auto"/>
          </w:tcPr>
          <w:p w:rsidR="00E67FEE" w:rsidRDefault="007D1128" w:rsidP="00064017">
            <w:pPr>
              <w:jc w:val="center"/>
              <w:rPr>
                <w:rFonts w:eastAsia="바탕" w:hAnsi="바탕" w:hint="eastAsia"/>
              </w:rPr>
            </w:pPr>
            <w:r>
              <w:rPr>
                <w:rFonts w:eastAsia="바탕" w:hAnsi="바탕" w:hint="eastAsia"/>
              </w:rPr>
              <w:t>UC009</w:t>
            </w:r>
          </w:p>
          <w:p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UC010</w:t>
            </w:r>
          </w:p>
          <w:p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UC011</w:t>
            </w:r>
          </w:p>
          <w:p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UC012</w:t>
            </w:r>
          </w:p>
          <w:p w:rsidR="007D1128" w:rsidRPr="005D7A87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UC013</w:t>
            </w:r>
          </w:p>
        </w:tc>
        <w:tc>
          <w:tcPr>
            <w:tcW w:w="4705" w:type="dxa"/>
            <w:shd w:val="clear" w:color="auto" w:fill="auto"/>
          </w:tcPr>
          <w:p w:rsidR="00E67FEE" w:rsidRPr="00856AD0" w:rsidRDefault="007D1128" w:rsidP="007D1128">
            <w:pPr>
              <w:rPr>
                <w:rStyle w:val="aa"/>
                <w:rFonts w:eastAsia="바탕" w:hAnsi="바탕" w:hint="eastAsia"/>
                <w:color w:val="auto"/>
              </w:rPr>
            </w:pPr>
            <w:r w:rsidRPr="00856AD0">
              <w:rPr>
                <w:rStyle w:val="aa"/>
                <w:rFonts w:eastAsia="바탕" w:hAnsi="바탕" w:hint="eastAsia"/>
                <w:color w:val="auto"/>
              </w:rPr>
              <w:t>홈 화면에서 할 일 전체보기 버튼을 누르면 등록된 할 일 목록을 모두 보여준다.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Pr="00856AD0">
              <w:rPr>
                <w:rStyle w:val="aa"/>
                <w:rFonts w:eastAsia="바탕" w:hAnsi="바탕" w:hint="eastAsia"/>
                <w:color w:val="auto"/>
              </w:rPr>
              <w:t>상단 바의 정렬 버튼을 누르면 정렬 방법을 선택할 수 있다.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마감 기한,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실제 마감일,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완료 여부,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중요도에 따라서 할 일 목록을 정렬한다.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상단 바의 닫기 버튼을 누르면 할 일 전체보기 창이 닫힌다.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Pr="005D7A87">
              <w:rPr>
                <w:rStyle w:val="aa"/>
                <w:rFonts w:eastAsia="바탕" w:hAnsi="바탕"/>
                <w:color w:val="auto"/>
              </w:rPr>
              <w:t>11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과목 삭제 화면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C004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856AD0" w:rsidP="00064017">
            <w:pPr>
              <w:jc w:val="left"/>
              <w:rPr>
                <w:rStyle w:val="aa"/>
                <w:rFonts w:eastAsia="바탕" w:hAnsi="바탕"/>
              </w:rPr>
            </w:pPr>
            <w:r>
              <w:rPr>
                <w:rStyle w:val="aa"/>
                <w:rFonts w:eastAsia="바탕" w:hAnsi="바탕" w:hint="eastAsia"/>
                <w:color w:val="000000" w:themeColor="text1"/>
              </w:rPr>
              <w:t>홈 화면에서 삭제 버튼을 누르면 삭제 할 과목을 선택할 수 있다.</w:t>
            </w:r>
            <w:r>
              <w:rPr>
                <w:rStyle w:val="aa"/>
                <w:rFonts w:eastAsia="바탕" w:hAnsi="바탕"/>
                <w:color w:val="000000" w:themeColor="text1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000000" w:themeColor="text1"/>
              </w:rPr>
              <w:t>삭제할 과목을 선택하면 삭제 여부를 묻는 알림 창이 나타난다.</w:t>
            </w:r>
            <w:r>
              <w:rPr>
                <w:rStyle w:val="aa"/>
                <w:rFonts w:eastAsia="바탕" w:hAnsi="바탕"/>
                <w:color w:val="000000" w:themeColor="text1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000000" w:themeColor="text1"/>
              </w:rPr>
              <w:t>확인 버튼을 누르면 과목이 삭제된다.</w:t>
            </w:r>
            <w:r>
              <w:rPr>
                <w:rStyle w:val="aa"/>
                <w:rFonts w:eastAsia="바탕" w:hAnsi="바탕"/>
                <w:color w:val="000000" w:themeColor="text1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000000" w:themeColor="text1"/>
              </w:rPr>
              <w:t>취소 버튼을 누르면 과목이 삭제된다.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Pr="005D7A87">
              <w:rPr>
                <w:rStyle w:val="aa"/>
                <w:rFonts w:eastAsia="바탕" w:hAnsi="바탕"/>
                <w:color w:val="auto"/>
              </w:rPr>
              <w:t>12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과목 삭제</w:t>
            </w:r>
            <w:r w:rsidRPr="005D7A87">
              <w:rPr>
                <w:rStyle w:val="aa"/>
                <w:rFonts w:eastAsia="바탕" w:hAnsi="바탕" w:hint="eastAsia"/>
                <w:color w:val="auto"/>
              </w:rPr>
              <w:t xml:space="preserve"> 알림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="00856AD0">
              <w:rPr>
                <w:rStyle w:val="aa"/>
                <w:rFonts w:eastAsia="바탕" w:hAnsi="바탕"/>
                <w:color w:val="000000"/>
                <w:szCs w:val="20"/>
              </w:rPr>
              <w:t>C004</w:t>
            </w:r>
          </w:p>
        </w:tc>
        <w:tc>
          <w:tcPr>
            <w:tcW w:w="4705" w:type="dxa"/>
            <w:shd w:val="clear" w:color="auto" w:fill="auto"/>
          </w:tcPr>
          <w:p w:rsidR="00E67FEE" w:rsidRPr="00856AD0" w:rsidRDefault="00856AD0" w:rsidP="00856AD0">
            <w:pPr>
              <w:rPr>
                <w:rStyle w:val="aa"/>
                <w:rFonts w:eastAsia="바탕" w:hAnsi="바탕" w:hint="eastAsia"/>
                <w:color w:val="auto"/>
              </w:rPr>
            </w:pPr>
            <w:r w:rsidRPr="00856AD0">
              <w:rPr>
                <w:rStyle w:val="aa"/>
                <w:rFonts w:eastAsia="바탕" w:hAnsi="바탕" w:hint="eastAsia"/>
                <w:color w:val="auto"/>
              </w:rPr>
              <w:t>과목이 삭제되면 과목이 삭제되었음을 알리는 알림 창이 나타난다.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Pr="00856AD0">
              <w:rPr>
                <w:rStyle w:val="aa"/>
                <w:rFonts w:eastAsia="바탕" w:hAnsi="바탕" w:hint="eastAsia"/>
                <w:color w:val="auto"/>
              </w:rPr>
              <w:t>확인 버튼을 누르면 창이 닫힌다.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Pr="005D7A87">
              <w:rPr>
                <w:rStyle w:val="aa"/>
                <w:rFonts w:eastAsia="바탕" w:hAnsi="바탕"/>
                <w:color w:val="auto"/>
              </w:rPr>
              <w:t>13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마감 기한 알림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856AD0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UC015</w:t>
            </w:r>
          </w:p>
        </w:tc>
        <w:tc>
          <w:tcPr>
            <w:tcW w:w="4705" w:type="dxa"/>
            <w:shd w:val="clear" w:color="auto" w:fill="auto"/>
          </w:tcPr>
          <w:p w:rsidR="00E67FEE" w:rsidRPr="00856AD0" w:rsidRDefault="00856AD0" w:rsidP="00856AD0">
            <w:pPr>
              <w:rPr>
                <w:rStyle w:val="aa"/>
                <w:rFonts w:eastAsia="바탕" w:hAnsi="바탕" w:hint="eastAsia"/>
                <w:color w:val="auto"/>
              </w:rPr>
            </w:pPr>
            <w:r w:rsidRPr="00856AD0">
              <w:rPr>
                <w:rStyle w:val="aa"/>
                <w:rFonts w:eastAsia="바탕" w:hAnsi="바탕" w:hint="eastAsia"/>
                <w:color w:val="auto"/>
              </w:rPr>
              <w:t>할 일 항목 중 마감 기한이 3일</w:t>
            </w:r>
            <w:r>
              <w:rPr>
                <w:rStyle w:val="aa"/>
                <w:rFonts w:eastAsia="바탕" w:hAnsi="바탕" w:hint="eastAsia"/>
                <w:color w:val="auto"/>
              </w:rPr>
              <w:t xml:space="preserve"> 이하로</w:t>
            </w:r>
            <w:r w:rsidRPr="00856AD0">
              <w:rPr>
                <w:rStyle w:val="aa"/>
                <w:rFonts w:eastAsia="바탕" w:hAnsi="바탕" w:hint="eastAsia"/>
                <w:color w:val="auto"/>
              </w:rPr>
              <w:t xml:space="preserve"> 남은 항목에 대해 마감 기한을 알리는 알림 창이 나타난다.</w:t>
            </w:r>
          </w:p>
        </w:tc>
      </w:tr>
    </w:tbl>
    <w:p w:rsidR="008F6F1C" w:rsidRDefault="008F6F1C"/>
    <w:p w:rsidR="008F6F1C" w:rsidRDefault="008F6F1C"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r>
        <w:rPr>
          <w:rFonts w:hint="eastAsia"/>
        </w:rPr>
        <w:lastRenderedPageBreak/>
        <w:t>화면 기술</w:t>
      </w:r>
    </w:p>
    <w:p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SC001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57419B" w:rsidRDefault="00F72F13">
            <w:pPr>
              <w:pStyle w:val="ab"/>
            </w:pPr>
            <w:r w:rsidRPr="0057419B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로그인</w:t>
            </w:r>
            <w:r w:rsidRPr="0057419B">
              <w:rPr>
                <w:rStyle w:val="aa"/>
                <w:rFonts w:hint="eastAsia"/>
                <w:color w:val="auto"/>
              </w:rPr>
              <w:t xml:space="preserve"> </w:t>
            </w:r>
          </w:p>
        </w:tc>
      </w:tr>
      <w:tr w:rsidR="00F72F13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2" name="그림 2" descr="01_로그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_로그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57419B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프로그램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실행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로그인</w:t>
            </w:r>
            <w:r w:rsidR="000C1AB5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화면을</w:t>
            </w:r>
            <w:r w:rsidR="000C1AB5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보여준다</w:t>
            </w:r>
            <w:r w:rsidR="000C1AB5"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color w:val="auto"/>
              </w:rPr>
              <w:t>ID</w:t>
            </w:r>
            <w:r w:rsidRPr="00BF2AC8">
              <w:rPr>
                <w:rStyle w:val="aa"/>
                <w:rFonts w:hint="eastAsia"/>
                <w:color w:val="auto"/>
              </w:rPr>
              <w:t>와</w:t>
            </w:r>
            <w:r w:rsidRPr="00BF2AC8">
              <w:rPr>
                <w:rStyle w:val="aa"/>
                <w:rFonts w:hint="eastAsia"/>
                <w:color w:val="auto"/>
              </w:rPr>
              <w:t xml:space="preserve"> P</w:t>
            </w:r>
            <w:r w:rsidRPr="00BF2AC8">
              <w:rPr>
                <w:rStyle w:val="aa"/>
                <w:color w:val="auto"/>
              </w:rPr>
              <w:t>W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입력하고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시스템을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이용할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있다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회원가입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회원가입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이동한다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color w:val="auto"/>
              </w:rPr>
              <w:t>ID/PW</w:t>
            </w:r>
            <w:r w:rsidRPr="00BF2AC8">
              <w:rPr>
                <w:rStyle w:val="aa"/>
                <w:rFonts w:hint="eastAsia"/>
                <w:color w:val="auto"/>
              </w:rPr>
              <w:t>찾기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링크를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ID/PW</w:t>
            </w:r>
            <w:r w:rsidRPr="00BF2AC8">
              <w:rPr>
                <w:rStyle w:val="aa"/>
                <w:rFonts w:hint="eastAsia"/>
                <w:color w:val="auto"/>
              </w:rPr>
              <w:t>찾기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이동한다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8F6F1C" w:rsidRDefault="008F6F1C"/>
    <w:p w:rsidR="00403D64" w:rsidRDefault="00403D64"/>
    <w:p w:rsidR="00403D64" w:rsidRDefault="00403D64"/>
    <w:p w:rsidR="00403D64" w:rsidRDefault="00403D64"/>
    <w:p w:rsidR="00403D64" w:rsidRDefault="00403D64"/>
    <w:p w:rsidR="00403D64" w:rsidRDefault="00403D64"/>
    <w:p w:rsidR="008F6F1C" w:rsidRDefault="008F6F1C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:rsidTr="00EB2ACA">
        <w:trPr>
          <w:trHeight w:val="35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SC002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57419B" w:rsidRDefault="00F72F13">
            <w:pPr>
              <w:pStyle w:val="ab"/>
            </w:pPr>
            <w:r w:rsidRPr="0057419B">
              <w:rPr>
                <w:rFonts w:hint="eastAsia"/>
              </w:rPr>
              <w:t>화면 명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회원</w:t>
            </w:r>
            <w:r w:rsidRPr="0057419B">
              <w:rPr>
                <w:rStyle w:val="aa"/>
                <w:rFonts w:hint="eastAsia"/>
                <w:color w:val="auto"/>
              </w:rPr>
              <w:t xml:space="preserve"> </w:t>
            </w:r>
            <w:r w:rsidRPr="0057419B">
              <w:rPr>
                <w:rStyle w:val="aa"/>
                <w:rFonts w:hint="eastAsia"/>
                <w:color w:val="auto"/>
              </w:rPr>
              <w:t>가입</w:t>
            </w:r>
            <w:r w:rsidR="00E67FEE">
              <w:rPr>
                <w:rStyle w:val="aa"/>
                <w:rFonts w:hint="eastAsia"/>
                <w:color w:val="auto"/>
              </w:rPr>
              <w:t xml:space="preserve"> </w:t>
            </w:r>
          </w:p>
        </w:tc>
      </w:tr>
      <w:tr w:rsidR="00F72F13" w:rsidTr="00EB2ACA">
        <w:trPr>
          <w:trHeight w:val="6505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8" name="그림 8" descr="02_회원가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2_회원가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EB2ACA" w:rsidTr="00EB2ACA">
        <w:trPr>
          <w:trHeight w:val="368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B2ACA" w:rsidRDefault="00EB2ACA" w:rsidP="00EB2ACA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ACA" w:rsidRPr="00BF2AC8" w:rsidRDefault="00EB2ACA" w:rsidP="00BF2AC8">
            <w:pPr>
              <w:pStyle w:val="ae"/>
              <w:numPr>
                <w:ilvl w:val="0"/>
                <w:numId w:val="10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사용자에게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="00403D64"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ID,</w:t>
            </w:r>
            <w:r w:rsidR="00403D64"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P</w:t>
            </w:r>
            <w:r w:rsidRPr="00BF2AC8">
              <w:rPr>
                <w:rStyle w:val="aa"/>
                <w:color w:val="auto"/>
              </w:rPr>
              <w:t>W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누르면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회원가입이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완료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Pr="00BF2AC8" w:rsidRDefault="00EB2ACA" w:rsidP="00BF2AC8">
            <w:pPr>
              <w:pStyle w:val="ae"/>
              <w:numPr>
                <w:ilvl w:val="0"/>
                <w:numId w:val="10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Pr="00941AAC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403D64" w:rsidRDefault="00403D64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6"/>
        <w:gridCol w:w="1413"/>
        <w:gridCol w:w="3116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EB2ACA" w:rsidRDefault="00F72F13" w:rsidP="00EB2ACA">
            <w:pPr>
              <w:ind w:firstLineChars="100" w:firstLine="200"/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SC003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EB2ACA" w:rsidRDefault="00F72F13">
            <w:pPr>
              <w:pStyle w:val="ab"/>
            </w:pPr>
            <w:r w:rsidRPr="00EB2ACA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아이디</w:t>
            </w:r>
            <w:r w:rsidRPr="00EB2ACA">
              <w:rPr>
                <w:rStyle w:val="aa"/>
                <w:rFonts w:hint="eastAsia"/>
                <w:color w:val="auto"/>
              </w:rPr>
              <w:t xml:space="preserve"> </w:t>
            </w:r>
            <w:r w:rsidRPr="00EB2ACA">
              <w:rPr>
                <w:rStyle w:val="aa"/>
                <w:rFonts w:hint="eastAsia"/>
                <w:color w:val="auto"/>
              </w:rPr>
              <w:t>찾기</w:t>
            </w:r>
          </w:p>
        </w:tc>
      </w:tr>
      <w:tr w:rsidR="00F72F13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9" name="그림 9" descr="02_아이디 찾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2_아이디 찾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가입시에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입력했던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일치</w:t>
            </w:r>
            <w:r w:rsid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하는지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F72F13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I</w:t>
            </w:r>
            <w:r w:rsidRPr="00BF2AC8">
              <w:rPr>
                <w:rStyle w:val="aa"/>
                <w:color w:val="auto"/>
              </w:rPr>
              <w:t>D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메시지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나타난다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SC004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EB2ACA" w:rsidRDefault="00F72F13">
            <w:pPr>
              <w:pStyle w:val="ab"/>
            </w:pPr>
            <w:r w:rsidRPr="00EB2ACA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비밀번호</w:t>
            </w:r>
            <w:r w:rsidRPr="00EB2ACA">
              <w:rPr>
                <w:rStyle w:val="aa"/>
                <w:rFonts w:hint="eastAsia"/>
                <w:color w:val="auto"/>
              </w:rPr>
              <w:t xml:space="preserve"> </w:t>
            </w:r>
            <w:r w:rsidRPr="00EB2ACA">
              <w:rPr>
                <w:rStyle w:val="aa"/>
                <w:rFonts w:hint="eastAsia"/>
                <w:color w:val="auto"/>
              </w:rPr>
              <w:t>찾기</w:t>
            </w:r>
          </w:p>
        </w:tc>
      </w:tr>
      <w:tr w:rsidR="00F72F13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13" name="그림 13" descr="03_비밀번호 찾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3_비밀번호 찾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C8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가입시에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입력했던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384A19" w:rsidRPr="00BF2AC8">
              <w:rPr>
                <w:rStyle w:val="aa"/>
                <w:rFonts w:hint="eastAsia"/>
                <w:color w:val="auto"/>
              </w:rPr>
              <w:t>각각</w:t>
            </w:r>
            <w:r w:rsidR="00384A19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일치하는지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비밀번호를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메시지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나타난다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F72F13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7"/>
        <w:gridCol w:w="2277"/>
        <w:gridCol w:w="1411"/>
        <w:gridCol w:w="3121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0D7402" w:rsidRDefault="00F72F13">
            <w:pPr>
              <w:rPr>
                <w:rStyle w:val="aa"/>
                <w:color w:val="auto"/>
              </w:rPr>
            </w:pPr>
            <w:r w:rsidRPr="000D7402">
              <w:rPr>
                <w:rStyle w:val="aa"/>
                <w:rFonts w:hint="eastAsia"/>
                <w:color w:val="auto"/>
              </w:rPr>
              <w:t>SC005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0D7402" w:rsidRDefault="00F72F13">
            <w:pPr>
              <w:pStyle w:val="ab"/>
            </w:pPr>
            <w:r w:rsidRPr="000D7402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0D7402" w:rsidRDefault="00F72F13">
            <w:pPr>
              <w:rPr>
                <w:rStyle w:val="aa"/>
                <w:color w:val="auto"/>
              </w:rPr>
            </w:pPr>
            <w:r w:rsidRPr="000D7402">
              <w:rPr>
                <w:rStyle w:val="aa"/>
                <w:rFonts w:hint="eastAsia"/>
                <w:color w:val="auto"/>
              </w:rPr>
              <w:t>초기</w:t>
            </w:r>
            <w:r w:rsidRPr="000D7402">
              <w:rPr>
                <w:rStyle w:val="aa"/>
                <w:rFonts w:hint="eastAsia"/>
                <w:color w:val="auto"/>
              </w:rPr>
              <w:t xml:space="preserve"> </w:t>
            </w:r>
            <w:r w:rsidRPr="000D7402">
              <w:rPr>
                <w:rStyle w:val="aa"/>
                <w:rFonts w:hint="eastAsia"/>
                <w:color w:val="auto"/>
              </w:rPr>
              <w:t>화면</w:t>
            </w:r>
          </w:p>
        </w:tc>
      </w:tr>
      <w:tr w:rsidR="00F72F13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0D7402">
            <w:pPr>
              <w:jc w:val="center"/>
              <w:rPr>
                <w:rStyle w:val="a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1026795</wp:posOffset>
                  </wp:positionH>
                  <wp:positionV relativeFrom="margin">
                    <wp:posOffset>192405</wp:posOffset>
                  </wp:positionV>
                  <wp:extent cx="2157730" cy="3599815"/>
                  <wp:effectExtent l="0" t="0" r="0" b="635"/>
                  <wp:wrapSquare wrapText="bothSides"/>
                  <wp:docPr id="14" name="그림 14" descr="03_등록선택화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3_등록선택화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3599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2F13" w:rsidRDefault="00AB1295">
            <w:pPr>
              <w:jc w:val="center"/>
              <w:rPr>
                <w:rStyle w:val="aa"/>
              </w:rPr>
            </w:pPr>
            <w:r>
              <w:rPr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518795</wp:posOffset>
                      </wp:positionV>
                      <wp:extent cx="655320" cy="297180"/>
                      <wp:effectExtent l="0" t="0" r="11430" b="26670"/>
                      <wp:wrapNone/>
                      <wp:docPr id="33" name="직사각형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B94E3" id="직사각형 33" o:spid="_x0000_s1026" style="position:absolute;left:0;text-align:left;margin-left:81.4pt;margin-top:40.85pt;width:51.6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" fillcolor="white [3212]" strokecolor="white [3212]" strokeweight="1pt"/>
                  </w:pict>
                </mc:Fallback>
              </mc:AlternateContent>
            </w: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0D7402" w:rsidP="00BF2AC8">
            <w:pPr>
              <w:pStyle w:val="ae"/>
              <w:numPr>
                <w:ilvl w:val="0"/>
                <w:numId w:val="13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최초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로그인할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혹은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없을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이동할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있는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화면이다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D7402" w:rsidRPr="00AB1295" w:rsidRDefault="00BF2AC8" w:rsidP="00AB1295">
            <w:pPr>
              <w:pStyle w:val="ae"/>
              <w:numPr>
                <w:ilvl w:val="0"/>
                <w:numId w:val="13"/>
              </w:numPr>
              <w:ind w:leftChars="0"/>
              <w:rPr>
                <w:rStyle w:val="aa"/>
                <w:rFonts w:hint="eastAsia"/>
                <w:color w:val="auto"/>
              </w:rPr>
            </w:pPr>
            <w:r>
              <w:rPr>
                <w:rStyle w:val="aa"/>
                <w:color w:val="auto"/>
              </w:rPr>
              <w:t>‘</w:t>
            </w:r>
            <w:r w:rsidR="000D7402" w:rsidRPr="00BF2AC8">
              <w:rPr>
                <w:rStyle w:val="aa"/>
                <w:rFonts w:hint="eastAsia"/>
                <w:color w:val="auto"/>
              </w:rPr>
              <w:t>+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color w:val="auto"/>
              </w:rPr>
              <w:t xml:space="preserve"> </w:t>
            </w:r>
            <w:r w:rsidR="000D7402" w:rsidRPr="00BF2AC8">
              <w:rPr>
                <w:rStyle w:val="aa"/>
                <w:rFonts w:hint="eastAsia"/>
                <w:color w:val="auto"/>
              </w:rPr>
              <w:t>버튼을</w:t>
            </w:r>
            <w:r w:rsidR="000D7402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D7402" w:rsidRPr="00BF2AC8">
              <w:rPr>
                <w:rStyle w:val="aa"/>
                <w:rFonts w:hint="eastAsia"/>
                <w:color w:val="auto"/>
              </w:rPr>
              <w:t>누를</w:t>
            </w:r>
            <w:r w:rsidR="000D7402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D7402" w:rsidRPr="00BF2AC8">
              <w:rPr>
                <w:rStyle w:val="aa"/>
                <w:rFonts w:hint="eastAsia"/>
                <w:color w:val="auto"/>
              </w:rPr>
              <w:t>경우</w:t>
            </w:r>
            <w:r w:rsidR="000D7402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D7402" w:rsidRPr="00BF2AC8">
              <w:rPr>
                <w:rStyle w:val="aa"/>
                <w:rFonts w:hint="eastAsia"/>
                <w:color w:val="auto"/>
              </w:rPr>
              <w:t>과목</w:t>
            </w:r>
            <w:r w:rsidR="000D7402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AB1295">
              <w:rPr>
                <w:rStyle w:val="aa"/>
                <w:rFonts w:hint="eastAsia"/>
                <w:color w:val="auto"/>
              </w:rPr>
              <w:t>등록</w:t>
            </w:r>
            <w:r w:rsidR="00AB1295">
              <w:rPr>
                <w:rStyle w:val="aa"/>
                <w:rFonts w:hint="eastAsia"/>
                <w:color w:val="auto"/>
              </w:rPr>
              <w:t xml:space="preserve"> </w:t>
            </w:r>
            <w:r w:rsidR="00AB1295">
              <w:rPr>
                <w:rStyle w:val="aa"/>
                <w:rFonts w:hint="eastAsia"/>
                <w:color w:val="auto"/>
              </w:rPr>
              <w:t>창이</w:t>
            </w:r>
            <w:r w:rsidR="00AB1295">
              <w:rPr>
                <w:rStyle w:val="aa"/>
                <w:rFonts w:hint="eastAsia"/>
                <w:color w:val="auto"/>
              </w:rPr>
              <w:t xml:space="preserve"> </w:t>
            </w:r>
            <w:r w:rsidR="00AB1295">
              <w:rPr>
                <w:rStyle w:val="aa"/>
                <w:rFonts w:hint="eastAsia"/>
                <w:color w:val="auto"/>
              </w:rPr>
              <w:t>나타난다</w:t>
            </w:r>
            <w:r w:rsidR="00AB1295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CC5606" w:rsidRDefault="00CC5606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0D7402" w:rsidRDefault="00F72F13">
            <w:pPr>
              <w:rPr>
                <w:rStyle w:val="aa"/>
                <w:color w:val="auto"/>
              </w:rPr>
            </w:pPr>
            <w:r w:rsidRPr="000D7402">
              <w:rPr>
                <w:rStyle w:val="aa"/>
                <w:rFonts w:hint="eastAsia"/>
                <w:color w:val="auto"/>
              </w:rPr>
              <w:t>SC006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0D7402" w:rsidRDefault="00F72F13">
            <w:pPr>
              <w:pStyle w:val="ab"/>
            </w:pPr>
            <w:r w:rsidRPr="000D7402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0D7402" w:rsidRDefault="00F72F13" w:rsidP="00E67FEE">
            <w:pPr>
              <w:rPr>
                <w:rStyle w:val="aa"/>
                <w:color w:val="auto"/>
              </w:rPr>
            </w:pPr>
            <w:r w:rsidRPr="000D7402">
              <w:rPr>
                <w:rStyle w:val="aa"/>
                <w:rFonts w:hint="eastAsia"/>
                <w:color w:val="auto"/>
              </w:rPr>
              <w:t>과목</w:t>
            </w:r>
            <w:r w:rsidRPr="000D7402">
              <w:rPr>
                <w:rStyle w:val="aa"/>
                <w:rFonts w:hint="eastAsia"/>
                <w:color w:val="auto"/>
              </w:rPr>
              <w:t xml:space="preserve"> </w:t>
            </w:r>
            <w:r w:rsidRPr="000D7402">
              <w:rPr>
                <w:rStyle w:val="aa"/>
                <w:rFonts w:hint="eastAsia"/>
                <w:color w:val="auto"/>
              </w:rPr>
              <w:t>등록</w:t>
            </w:r>
          </w:p>
        </w:tc>
      </w:tr>
      <w:tr w:rsidR="00F72F13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</w:p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607695</wp:posOffset>
                  </wp:positionH>
                  <wp:positionV relativeFrom="paragraph">
                    <wp:posOffset>50165</wp:posOffset>
                  </wp:positionV>
                  <wp:extent cx="2806065" cy="4679950"/>
                  <wp:effectExtent l="0" t="0" r="0" b="6350"/>
                  <wp:wrapSquare wrapText="bothSides"/>
                  <wp:docPr id="15" name="그림 15" descr="04_과목 등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4_과목 등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4679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0D7402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사용자로부터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과목명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proofErr w:type="spellStart"/>
            <w:r w:rsidRPr="00BF2AC8">
              <w:rPr>
                <w:rStyle w:val="aa"/>
                <w:rFonts w:hint="eastAsia"/>
                <w:color w:val="auto"/>
              </w:rPr>
              <w:t>교수명</w:t>
            </w:r>
            <w:proofErr w:type="spellEnd"/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요일</w:t>
            </w:r>
            <w:r w:rsidRPr="00BF2AC8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시간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학기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D7402" w:rsidRPr="00BF2AC8" w:rsidRDefault="000D7402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과목이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등록되고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과목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리스트에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추가된다</w:t>
            </w:r>
            <w:r w:rsidR="007A043F"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7A043F" w:rsidRDefault="007A043F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등록화면이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닫히고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>
      <w:pPr>
        <w:rPr>
          <w:rFonts w:hint="eastAsia"/>
        </w:rPr>
      </w:pPr>
    </w:p>
    <w:p w:rsidR="00F72F13" w:rsidRDefault="00F72F13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SC007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7A043F" w:rsidRDefault="00F72F13">
            <w:pPr>
              <w:pStyle w:val="ab"/>
            </w:pPr>
            <w:r w:rsidRPr="007A043F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과목</w:t>
            </w:r>
            <w:r w:rsidRPr="007A043F">
              <w:rPr>
                <w:rStyle w:val="aa"/>
                <w:rFonts w:hint="eastAsia"/>
                <w:color w:val="auto"/>
              </w:rPr>
              <w:t xml:space="preserve"> </w:t>
            </w:r>
            <w:r w:rsidRPr="007A043F">
              <w:rPr>
                <w:rStyle w:val="aa"/>
                <w:rFonts w:hint="eastAsia"/>
                <w:color w:val="auto"/>
              </w:rPr>
              <w:t>수정</w:t>
            </w:r>
          </w:p>
        </w:tc>
      </w:tr>
      <w:tr w:rsidR="00F72F13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</w:p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16" name="그림 16" descr="05_과목 수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5_과목 수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3F" w:rsidRPr="00BF2AC8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사용자로부터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과목명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교수</w:t>
            </w:r>
            <w:r w:rsid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명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요일</w:t>
            </w:r>
            <w:r w:rsidRPr="00BF2AC8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시간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학기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7A043F" w:rsidRPr="00BF2AC8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기존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수정된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업데이트되고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리스트에도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수정된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F72F13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등록화면이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닫히고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정보는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>
      <w:pPr>
        <w:rPr>
          <w:rFonts w:hint="eastAsia"/>
        </w:rPr>
      </w:pPr>
      <w:bookmarkStart w:id="16" w:name="_GoBack"/>
      <w:bookmarkEnd w:id="16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SC008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7A043F" w:rsidRDefault="00F72F13">
            <w:pPr>
              <w:pStyle w:val="ab"/>
            </w:pPr>
            <w:r w:rsidRPr="007A043F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홈</w:t>
            </w:r>
            <w:r w:rsidRPr="007A043F">
              <w:rPr>
                <w:rStyle w:val="aa"/>
                <w:rFonts w:hint="eastAsia"/>
                <w:color w:val="auto"/>
              </w:rPr>
              <w:t xml:space="preserve"> </w:t>
            </w:r>
            <w:r w:rsidRPr="007A043F">
              <w:rPr>
                <w:rStyle w:val="aa"/>
                <w:rFonts w:hint="eastAsia"/>
                <w:color w:val="auto"/>
              </w:rPr>
              <w:t>화면</w:t>
            </w:r>
          </w:p>
        </w:tc>
      </w:tr>
      <w:tr w:rsidR="00F72F13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17" name="그림 17" descr="06_과목&amp;amp;할일 목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06_과목&amp;amp;할일 목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AB1295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000000" w:themeColor="text1"/>
              </w:rPr>
            </w:pPr>
            <w:r>
              <w:rPr>
                <w:rStyle w:val="aa"/>
                <w:rFonts w:hint="eastAsia"/>
                <w:color w:val="000000" w:themeColor="text1"/>
              </w:rPr>
              <w:t>과목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명을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누르면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과목의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할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일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목록을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보여준다</w:t>
            </w:r>
            <w:r>
              <w:rPr>
                <w:rStyle w:val="aa"/>
                <w:rFonts w:hint="eastAsia"/>
                <w:color w:val="000000" w:themeColor="text1"/>
              </w:rPr>
              <w:t>.</w:t>
            </w:r>
            <w:r w:rsidR="007A043F" w:rsidRPr="00BF2AC8">
              <w:rPr>
                <w:rStyle w:val="aa"/>
                <w:rFonts w:hint="eastAsia"/>
                <w:color w:val="000000" w:themeColor="text1"/>
              </w:rPr>
              <w:t>.</w:t>
            </w:r>
          </w:p>
          <w:p w:rsidR="007A043F" w:rsidRPr="00BF2AC8" w:rsidRDefault="00760462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000000" w:themeColor="text1"/>
              </w:rPr>
            </w:pPr>
            <w:r w:rsidRPr="00BF2AC8">
              <w:rPr>
                <w:rStyle w:val="aa"/>
                <w:rFonts w:hint="eastAsia"/>
                <w:color w:val="000000" w:themeColor="text1"/>
              </w:rPr>
              <w:t>등록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버튼을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누르면</w:t>
            </w:r>
            <w:r w:rsidR="00AB1295">
              <w:rPr>
                <w:rStyle w:val="a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과목</w:t>
            </w:r>
            <w:r w:rsidRPr="00BF2AC8">
              <w:rPr>
                <w:rStyle w:val="a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등록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창이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나타난다</w:t>
            </w:r>
            <w:r w:rsidR="00AB1295">
              <w:rPr>
                <w:rStyle w:val="aa"/>
                <w:rFonts w:hint="eastAsia"/>
                <w:color w:val="000000" w:themeColor="text1"/>
              </w:rPr>
              <w:t>.</w:t>
            </w:r>
          </w:p>
          <w:p w:rsidR="00760462" w:rsidRPr="00BF2AC8" w:rsidRDefault="00760462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000000" w:themeColor="text1"/>
              </w:rPr>
            </w:pPr>
            <w:r w:rsidRPr="00BF2AC8">
              <w:rPr>
                <w:rStyle w:val="aa"/>
                <w:rFonts w:hint="eastAsia"/>
                <w:color w:val="000000" w:themeColor="text1"/>
              </w:rPr>
              <w:t>수정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버튼을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누르면</w:t>
            </w:r>
            <w:r w:rsidRPr="00BF2AC8">
              <w:rPr>
                <w:rStyle w:val="a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과목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수정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창이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나타난다</w:t>
            </w:r>
            <w:r w:rsidR="00AB1295">
              <w:rPr>
                <w:rStyle w:val="aa"/>
                <w:rFonts w:hint="eastAsia"/>
                <w:color w:val="000000" w:themeColor="text1"/>
              </w:rPr>
              <w:t>.</w:t>
            </w:r>
          </w:p>
          <w:p w:rsidR="00760462" w:rsidRDefault="00760462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000000" w:themeColor="text1"/>
              </w:rPr>
              <w:t>삭제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버튼을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누르면</w:t>
            </w:r>
            <w:r w:rsidRPr="00BF2AC8">
              <w:rPr>
                <w:rStyle w:val="a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삭제</w:t>
            </w:r>
            <w:r w:rsidR="00AB1295">
              <w:rPr>
                <w:rStyle w:val="aa"/>
                <w:rFonts w:hint="eastAsia"/>
                <w:color w:val="000000" w:themeColor="text1"/>
              </w:rPr>
              <w:t>할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과목을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선택할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수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있다</w:t>
            </w:r>
            <w:r w:rsidR="00AB1295">
              <w:rPr>
                <w:rStyle w:val="aa"/>
                <w:rFonts w:hint="eastAsia"/>
                <w:color w:val="000000" w:themeColor="text1"/>
              </w:rPr>
              <w:t>.</w:t>
            </w:r>
          </w:p>
        </w:tc>
      </w:tr>
    </w:tbl>
    <w:p w:rsidR="00F72F13" w:rsidRDefault="00F72F13"/>
    <w:p w:rsidR="00403D64" w:rsidRDefault="00403D64" w:rsidP="00403D64"/>
    <w:p w:rsidR="00403D64" w:rsidRDefault="00403D64" w:rsidP="00403D64"/>
    <w:p w:rsidR="00403D64" w:rsidRDefault="00403D64" w:rsidP="00403D64"/>
    <w:p w:rsidR="00403D64" w:rsidRDefault="00403D64" w:rsidP="00403D64"/>
    <w:p w:rsidR="00403D64" w:rsidRDefault="00403D64" w:rsidP="00403D64"/>
    <w:p w:rsidR="00403D64" w:rsidRPr="00AB1295" w:rsidRDefault="00403D64" w:rsidP="00403D64"/>
    <w:p w:rsidR="00403D64" w:rsidRDefault="00403D64" w:rsidP="00403D64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403D64" w:rsidRPr="00D54A11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403D64" w:rsidRPr="00BF2AC8" w:rsidRDefault="00403D64" w:rsidP="00403D64">
            <w:pPr>
              <w:rPr>
                <w:rStyle w:val="aa"/>
                <w:rFonts w:hint="eastAsi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403D64" w:rsidRPr="00BF2AC8" w:rsidRDefault="00403D64" w:rsidP="00403D64">
            <w:pPr>
              <w:pStyle w:val="ab"/>
              <w:rPr>
                <w:rFonts w:hint="eastAsia"/>
              </w:rPr>
            </w:pPr>
            <w:r w:rsidRPr="00BF2AC8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403D64" w:rsidRPr="00BF2AC8" w:rsidRDefault="00403D64" w:rsidP="00403D64">
            <w:pPr>
              <w:rPr>
                <w:rStyle w:val="aa"/>
                <w:rFonts w:hint="eastAsi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할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</w:t>
            </w:r>
            <w:r w:rsidRPr="00BF2AC8">
              <w:rPr>
                <w:rStyle w:val="aa"/>
                <w:color w:val="auto"/>
              </w:rPr>
              <w:t>록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및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</w:t>
            </w:r>
            <w:r w:rsidRPr="00BF2AC8">
              <w:rPr>
                <w:rStyle w:val="aa"/>
                <w:color w:val="auto"/>
              </w:rPr>
              <w:t>정</w:t>
            </w:r>
          </w:p>
        </w:tc>
      </w:tr>
      <w:tr w:rsidR="00403D64" w:rsidRPr="00D54A11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403D64" w:rsidRDefault="00403D64" w:rsidP="00403D64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6700" cy="4673600"/>
                  <wp:effectExtent l="0" t="0" r="0" b="0"/>
                  <wp:docPr id="20" name="그림 20" descr="[To do list] 할일 목록 등록-수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To do list] 할일 목록 등록-수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46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D64" w:rsidRPr="007E70C2" w:rsidRDefault="00403D64" w:rsidP="00403D64">
            <w:pPr>
              <w:jc w:val="center"/>
              <w:rPr>
                <w:rStyle w:val="aa"/>
                <w:rFonts w:hint="eastAsia"/>
              </w:rPr>
            </w:pPr>
          </w:p>
        </w:tc>
      </w:tr>
      <w:tr w:rsidR="00403D64" w:rsidRPr="00D54A11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3D64" w:rsidRDefault="00BF2AC8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To do list</w:t>
            </w:r>
            <w:r>
              <w:rPr>
                <w:rStyle w:val="aa"/>
                <w:rFonts w:hint="eastAsia"/>
                <w:color w:val="auto"/>
              </w:rPr>
              <w:t>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상단바에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color w:val="auto"/>
              </w:rPr>
              <w:t>+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버튼을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할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일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등록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창</w:t>
            </w:r>
            <w:r w:rsidR="008B0246">
              <w:rPr>
                <w:rStyle w:val="aa"/>
                <w:rFonts w:hint="eastAsia"/>
                <w:color w:val="auto"/>
              </w:rPr>
              <w:t>이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나타난다</w:t>
            </w:r>
            <w:r w:rsidR="008B0246">
              <w:rPr>
                <w:rStyle w:val="aa"/>
                <w:rFonts w:hint="eastAsia"/>
                <w:color w:val="auto"/>
              </w:rPr>
              <w:t>.</w:t>
            </w:r>
          </w:p>
          <w:p w:rsidR="008B0246" w:rsidRDefault="008B0246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정보를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입력한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저장을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저장이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닫힌다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B0246" w:rsidRDefault="008B0246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취소를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입력이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취소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</w:t>
            </w:r>
            <w:r w:rsidR="00AB1295">
              <w:rPr>
                <w:rStyle w:val="aa"/>
                <w:rFonts w:hint="eastAsia"/>
                <w:color w:val="auto"/>
              </w:rPr>
              <w:t>힌</w:t>
            </w:r>
            <w:r>
              <w:rPr>
                <w:rStyle w:val="aa"/>
                <w:rFonts w:hint="eastAsia"/>
                <w:color w:val="auto"/>
              </w:rPr>
              <w:t>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31EEF" w:rsidRDefault="00831EEF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항목의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수정을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원할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경우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항목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이름을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번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등록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동일한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통해서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수정할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31EEF" w:rsidRDefault="00831EEF" w:rsidP="00D1776F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진행률은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사용자가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직접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 w:rsidR="00AB1295">
              <w:rPr>
                <w:rStyle w:val="aa"/>
                <w:color w:val="auto"/>
              </w:rPr>
              <w:t>2</w:t>
            </w:r>
            <w:r>
              <w:rPr>
                <w:rStyle w:val="aa"/>
                <w:rFonts w:hint="eastAsia"/>
                <w:color w:val="auto"/>
              </w:rPr>
              <w:t xml:space="preserve">5% </w:t>
            </w:r>
            <w:r>
              <w:rPr>
                <w:rStyle w:val="aa"/>
                <w:rFonts w:hint="eastAsia"/>
                <w:color w:val="auto"/>
              </w:rPr>
              <w:t>단위로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선택할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D1776F" w:rsidRPr="00D1776F" w:rsidRDefault="00D1776F" w:rsidP="00D1776F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rFonts w:hint="eastAsi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진행률이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100%</w:t>
            </w:r>
            <w:r>
              <w:rPr>
                <w:rStyle w:val="aa"/>
                <w:rFonts w:hint="eastAsia"/>
                <w:color w:val="auto"/>
              </w:rPr>
              <w:t>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완료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여부는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color w:val="auto"/>
              </w:rPr>
              <w:t>O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표시된다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403D64" w:rsidRDefault="00403D64" w:rsidP="00403D64">
      <w:pPr>
        <w:rPr>
          <w:rFonts w:hint="eastAsia"/>
        </w:rPr>
      </w:pPr>
    </w:p>
    <w:p w:rsidR="00403D64" w:rsidRDefault="00403D64" w:rsidP="00403D64"/>
    <w:p w:rsidR="00403D64" w:rsidRPr="003126AD" w:rsidRDefault="00403D64" w:rsidP="00403D64"/>
    <w:p w:rsidR="00403D64" w:rsidRDefault="00403D64" w:rsidP="00403D64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403D64" w:rsidRPr="00D54A11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403D64" w:rsidRPr="00831EEF" w:rsidRDefault="00403D64" w:rsidP="00403D64">
            <w:pPr>
              <w:rPr>
                <w:rStyle w:val="aa"/>
                <w:rFonts w:hint="eastAsia"/>
                <w:color w:val="auto"/>
              </w:rPr>
            </w:pPr>
            <w:r w:rsidRPr="00831EEF">
              <w:rPr>
                <w:rStyle w:val="aa"/>
                <w:rFonts w:hint="eastAsia"/>
                <w:color w:val="auto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403D64" w:rsidRPr="00831EEF" w:rsidRDefault="00403D64" w:rsidP="00403D64">
            <w:pPr>
              <w:pStyle w:val="ab"/>
              <w:rPr>
                <w:rFonts w:hint="eastAsia"/>
              </w:rPr>
            </w:pPr>
            <w:r w:rsidRPr="00831EEF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403D64" w:rsidRPr="00831EEF" w:rsidRDefault="00403D64" w:rsidP="00403D64">
            <w:pPr>
              <w:rPr>
                <w:rStyle w:val="aa"/>
                <w:rFonts w:hint="eastAsia"/>
                <w:color w:val="auto"/>
              </w:rPr>
            </w:pPr>
            <w:r w:rsidRPr="00831EEF">
              <w:rPr>
                <w:rStyle w:val="aa"/>
                <w:rFonts w:hint="eastAsia"/>
                <w:color w:val="auto"/>
              </w:rPr>
              <w:t>할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일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전체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보기</w:t>
            </w:r>
          </w:p>
        </w:tc>
      </w:tr>
      <w:tr w:rsidR="00403D64" w:rsidRPr="00D54A11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831EEF" w:rsidRDefault="00831EEF" w:rsidP="00403D64">
            <w:pPr>
              <w:pStyle w:val="ab"/>
              <w:rPr>
                <w:noProof/>
              </w:rPr>
            </w:pPr>
          </w:p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403D64" w:rsidRDefault="00685E27" w:rsidP="00403D64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8147" cy="4680000"/>
                  <wp:effectExtent l="0" t="0" r="0" b="6350"/>
                  <wp:docPr id="22" name="그림 22" descr="C:\Users\nes02\AppData\Local\Microsoft\Windows\INetCache\Content.Word\[To do list] 할 일 전체보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s02\AppData\Local\Microsoft\Windows\INetCache\Content.Word\[To do list] 할 일 전체보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147" cy="46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D64" w:rsidRPr="007E70C2" w:rsidRDefault="00403D64" w:rsidP="00403D64">
            <w:pPr>
              <w:jc w:val="center"/>
              <w:rPr>
                <w:rStyle w:val="aa"/>
                <w:rFonts w:hint="eastAsia"/>
              </w:rPr>
            </w:pPr>
          </w:p>
        </w:tc>
      </w:tr>
      <w:tr w:rsidR="00403D64" w:rsidRPr="00D54A11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3D64" w:rsidRPr="00685E27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685E27">
              <w:rPr>
                <w:rStyle w:val="aa"/>
                <w:rFonts w:hint="eastAsia"/>
                <w:color w:val="auto"/>
              </w:rPr>
              <w:t>홈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화면에서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전체보기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버튼을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누르면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등록된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목록들</w:t>
            </w:r>
            <w:r w:rsidR="008B0246">
              <w:rPr>
                <w:rStyle w:val="aa"/>
                <w:rFonts w:hint="eastAsia"/>
                <w:color w:val="auto"/>
              </w:rPr>
              <w:t>이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모두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보여진다</w:t>
            </w:r>
            <w:r w:rsidR="008B0246">
              <w:rPr>
                <w:rStyle w:val="aa"/>
                <w:rFonts w:hint="eastAsia"/>
                <w:color w:val="auto"/>
              </w:rPr>
              <w:t>.</w:t>
            </w:r>
          </w:p>
          <w:p w:rsidR="00685E27" w:rsidRPr="00685E27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color w:val="C00000"/>
              </w:rPr>
            </w:pPr>
            <w:r w:rsidRPr="00685E27">
              <w:rPr>
                <w:rStyle w:val="aa"/>
                <w:rFonts w:hint="eastAsia"/>
                <w:color w:val="auto"/>
              </w:rPr>
              <w:t>전체보기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들은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Fonts w:hint="eastAsia"/>
              </w:rPr>
              <w:t>과목명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마감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기한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실제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마감일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완료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여부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중요도에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의해서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정렬되어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나타난다</w:t>
            </w:r>
            <w:r w:rsidRPr="00685E27">
              <w:rPr>
                <w:rFonts w:hint="eastAsia"/>
              </w:rPr>
              <w:t>.</w:t>
            </w:r>
          </w:p>
          <w:p w:rsidR="00685E27" w:rsidRPr="007E70C2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rFonts w:hint="eastAsia"/>
              </w:rPr>
            </w:pPr>
            <w:r>
              <w:rPr>
                <w:rFonts w:hint="eastAsia"/>
              </w:rPr>
              <w:t>상단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</w:t>
            </w:r>
            <w:r w:rsidR="008B0246">
              <w:rPr>
                <w:rFonts w:hint="eastAsia"/>
              </w:rPr>
              <w:t>의</w:t>
            </w:r>
            <w:r w:rsidR="008B0246">
              <w:rPr>
                <w:rFonts w:hint="eastAsia"/>
              </w:rPr>
              <w:t xml:space="preserve"> </w:t>
            </w:r>
            <w:r w:rsidR="008B0246">
              <w:t>‘</w:t>
            </w:r>
            <w:r w:rsidR="008B0246">
              <w:t>-</w:t>
            </w:r>
            <w:r w:rsidR="008B0246">
              <w:t>‘</w:t>
            </w:r>
            <w:r w:rsidR="008B0246">
              <w:rPr>
                <w:rFonts w:hint="eastAsia"/>
              </w:rPr>
              <w:t>를</w:t>
            </w:r>
            <w:r w:rsidR="008B02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닫힌다</w:t>
            </w:r>
            <w:r>
              <w:rPr>
                <w:rFonts w:hint="eastAsia"/>
              </w:rPr>
              <w:t>.</w:t>
            </w:r>
          </w:p>
        </w:tc>
      </w:tr>
    </w:tbl>
    <w:p w:rsidR="00403D64" w:rsidRDefault="00403D64" w:rsidP="00403D64">
      <w:pPr>
        <w:rPr>
          <w:rFonts w:hint="eastAsia"/>
        </w:rPr>
      </w:pPr>
    </w:p>
    <w:p w:rsidR="00403D64" w:rsidRDefault="00403D64" w:rsidP="00403D64"/>
    <w:p w:rsidR="00403D64" w:rsidRPr="003126AD" w:rsidRDefault="00403D64" w:rsidP="00403D64"/>
    <w:p w:rsidR="00403D64" w:rsidRPr="003126AD" w:rsidRDefault="00403D64" w:rsidP="00403D64"/>
    <w:p w:rsidR="00403D64" w:rsidRPr="003126AD" w:rsidRDefault="00403D64" w:rsidP="00403D64"/>
    <w:p w:rsidR="00403D64" w:rsidRPr="003126AD" w:rsidRDefault="00403D64" w:rsidP="00403D64"/>
    <w:p w:rsidR="00403D64" w:rsidRDefault="00403D64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8B0246" w:rsidRPr="00D54A11" w:rsidTr="0006401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8B0246" w:rsidRPr="00D54A11" w:rsidRDefault="008B0246" w:rsidP="0006401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8B0246" w:rsidRPr="008B0246" w:rsidRDefault="008B0246" w:rsidP="00064017">
            <w:pPr>
              <w:rPr>
                <w:rStyle w:val="aa"/>
                <w:rFonts w:hint="eastAsi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8B0246" w:rsidRPr="008B0246" w:rsidRDefault="008B0246" w:rsidP="00064017">
            <w:pPr>
              <w:pStyle w:val="ab"/>
              <w:rPr>
                <w:rFonts w:hint="eastAsia"/>
              </w:rPr>
            </w:pPr>
            <w:r w:rsidRPr="008B0246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8B0246" w:rsidRPr="008B0246" w:rsidRDefault="008B0246" w:rsidP="00064017">
            <w:pPr>
              <w:rPr>
                <w:rStyle w:val="aa"/>
                <w:rFonts w:hint="eastAsia"/>
                <w:color w:val="auto"/>
              </w:rPr>
            </w:pPr>
            <w:r w:rsidRPr="008B0246">
              <w:rPr>
                <w:rStyle w:val="aa"/>
                <w:rFonts w:hint="eastAsia"/>
                <w:color w:val="auto"/>
              </w:rPr>
              <w:t>과목</w:t>
            </w:r>
            <w:r w:rsidRPr="008B0246">
              <w:rPr>
                <w:rStyle w:val="aa"/>
                <w:rFonts w:hint="eastAsia"/>
                <w:color w:val="auto"/>
              </w:rPr>
              <w:t xml:space="preserve"> </w:t>
            </w:r>
            <w:r w:rsidRPr="008B0246">
              <w:rPr>
                <w:rStyle w:val="aa"/>
                <w:rFonts w:hint="eastAsia"/>
                <w:color w:val="auto"/>
              </w:rPr>
              <w:t>삭제</w:t>
            </w:r>
          </w:p>
        </w:tc>
      </w:tr>
      <w:tr w:rsidR="008B0246" w:rsidRPr="00D54A11" w:rsidTr="00064017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8B0246" w:rsidRPr="00D54A11" w:rsidRDefault="008B0246" w:rsidP="0006401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8B0246" w:rsidRPr="008B0246" w:rsidRDefault="008B0246" w:rsidP="00064017">
            <w:pPr>
              <w:jc w:val="center"/>
              <w:rPr>
                <w:rStyle w:val="aa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CCB916" wp14:editId="00E54C7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722630</wp:posOffset>
                      </wp:positionV>
                      <wp:extent cx="632460" cy="320040"/>
                      <wp:effectExtent l="0" t="0" r="15240" b="22860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26A07" id="직사각형 27" o:spid="_x0000_s1026" style="position:absolute;left:0;text-align:left;margin-left:63.6pt;margin-top:56.9pt;width:49.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2808147" cy="4680000"/>
                  <wp:effectExtent l="0" t="0" r="0" b="6350"/>
                  <wp:docPr id="31" name="그림 31" descr="C:\Users\nes02\AppData\Local\Microsoft\Windows\INetCache\Content.Word\05_과목 삭제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es02\AppData\Local\Microsoft\Windows\INetCache\Content.Word\05_과목 삭제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147" cy="46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0246" w:rsidRPr="008B0246" w:rsidRDefault="008B0246" w:rsidP="00064017">
            <w:pPr>
              <w:jc w:val="center"/>
              <w:rPr>
                <w:rStyle w:val="aa"/>
                <w:rFonts w:hint="eastAsia"/>
                <w:color w:val="auto"/>
              </w:rPr>
            </w:pPr>
          </w:p>
        </w:tc>
      </w:tr>
      <w:tr w:rsidR="008B0246" w:rsidRPr="00D54A11" w:rsidTr="0006401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8B0246" w:rsidRPr="00D54A11" w:rsidRDefault="008B0246" w:rsidP="0006401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B0246" w:rsidRDefault="008B0246" w:rsidP="00064017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홈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화면에서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버튼을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과목을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선택할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과목을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것인지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묻는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나타난다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B0246" w:rsidRP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rFonts w:hint="eastAsia"/>
                <w:color w:val="auto"/>
              </w:rPr>
            </w:pP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rFonts w:hint="eastAsia"/>
                <w:color w:val="auto"/>
              </w:rPr>
              <w:t>확인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rFonts w:hint="eastAsia"/>
                <w:color w:val="auto"/>
              </w:rPr>
              <w:t>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과목이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삭제된다</w:t>
            </w:r>
            <w:r>
              <w:rPr>
                <w:rStyle w:val="aa"/>
                <w:rFonts w:hint="eastAsia"/>
                <w:color w:val="auto"/>
              </w:rPr>
              <w:t>.</w:t>
            </w:r>
            <w:r>
              <w:rPr>
                <w:rStyle w:val="aa"/>
                <w:color w:val="auto"/>
              </w:rPr>
              <w:t xml:space="preserve"> </w:t>
            </w:r>
          </w:p>
        </w:tc>
      </w:tr>
    </w:tbl>
    <w:p w:rsidR="00403D64" w:rsidRPr="008B0246" w:rsidRDefault="00403D64" w:rsidP="00403D64"/>
    <w:p w:rsidR="00403D64" w:rsidRDefault="00403D64" w:rsidP="00403D64"/>
    <w:p w:rsidR="008B0246" w:rsidRDefault="008B0246" w:rsidP="00403D64"/>
    <w:p w:rsidR="008B0246" w:rsidRDefault="008B0246" w:rsidP="00403D64"/>
    <w:p w:rsidR="008B0246" w:rsidRDefault="008B0246" w:rsidP="00403D64"/>
    <w:p w:rsidR="008B0246" w:rsidRDefault="008B0246" w:rsidP="00403D64"/>
    <w:p w:rsidR="008B0246" w:rsidRDefault="008B0246" w:rsidP="00403D64"/>
    <w:p w:rsidR="008B0246" w:rsidRDefault="008B0246" w:rsidP="00403D64"/>
    <w:p w:rsidR="008B0246" w:rsidRDefault="008B0246" w:rsidP="00403D64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403D64" w:rsidRPr="00D54A11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403D64" w:rsidRPr="008B0246" w:rsidRDefault="008B0246" w:rsidP="00403D64">
            <w:pPr>
              <w:rPr>
                <w:rStyle w:val="aa"/>
                <w:rFonts w:hint="eastAsi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403D64" w:rsidRPr="008B0246" w:rsidRDefault="00403D64" w:rsidP="00403D64">
            <w:pPr>
              <w:pStyle w:val="ab"/>
              <w:rPr>
                <w:rFonts w:hint="eastAsia"/>
              </w:rPr>
            </w:pPr>
            <w:r w:rsidRPr="008B0246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403D64" w:rsidRPr="008B0246" w:rsidRDefault="00403D64" w:rsidP="00403D64">
            <w:pPr>
              <w:rPr>
                <w:rStyle w:val="aa"/>
                <w:rFonts w:hint="eastAsia"/>
                <w:color w:val="auto"/>
              </w:rPr>
            </w:pPr>
            <w:r w:rsidRPr="008B0246">
              <w:rPr>
                <w:rStyle w:val="aa"/>
                <w:rFonts w:hint="eastAsia"/>
                <w:color w:val="auto"/>
              </w:rPr>
              <w:t>과목</w:t>
            </w:r>
            <w:r w:rsidRPr="008B0246">
              <w:rPr>
                <w:rStyle w:val="aa"/>
                <w:rFonts w:hint="eastAsia"/>
                <w:color w:val="auto"/>
              </w:rPr>
              <w:t xml:space="preserve"> </w:t>
            </w:r>
            <w:r w:rsidRPr="008B0246">
              <w:rPr>
                <w:rStyle w:val="aa"/>
                <w:rFonts w:hint="eastAsia"/>
                <w:color w:val="auto"/>
              </w:rPr>
              <w:t>삭제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알림</w:t>
            </w:r>
          </w:p>
        </w:tc>
      </w:tr>
      <w:tr w:rsidR="00403D64" w:rsidRPr="00D54A11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403D64" w:rsidRPr="008B0246" w:rsidRDefault="008B0246" w:rsidP="00403D64">
            <w:pPr>
              <w:jc w:val="center"/>
              <w:rPr>
                <w:rStyle w:val="aa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52FE5D" wp14:editId="7CF5080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722630</wp:posOffset>
                      </wp:positionV>
                      <wp:extent cx="632460" cy="320040"/>
                      <wp:effectExtent l="0" t="0" r="15240" b="22860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269EA" id="직사각형 24" o:spid="_x0000_s1026" style="position:absolute;left:0;text-align:left;margin-left:63.6pt;margin-top:56.9pt;width:49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" fillcolor="white [3212]" strokecolor="white [3212]" strokeweight="1pt"/>
                  </w:pict>
                </mc:Fallback>
              </mc:AlternateContent>
            </w:r>
            <w:r w:rsidR="00403D64" w:rsidRPr="008B0246">
              <w:rPr>
                <w:noProof/>
              </w:rPr>
              <w:drawing>
                <wp:inline distT="0" distB="0" distL="0" distR="0">
                  <wp:extent cx="2806700" cy="4673600"/>
                  <wp:effectExtent l="0" t="0" r="0" b="0"/>
                  <wp:docPr id="18" name="그림 18" descr="06_과목 삭제 확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6_과목 삭제 확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46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D64" w:rsidRPr="008B0246" w:rsidRDefault="00403D64" w:rsidP="00403D64">
            <w:pPr>
              <w:jc w:val="center"/>
              <w:rPr>
                <w:rStyle w:val="aa"/>
                <w:rFonts w:hint="eastAsia"/>
                <w:color w:val="auto"/>
              </w:rPr>
            </w:pPr>
          </w:p>
        </w:tc>
      </w:tr>
      <w:tr w:rsidR="00403D64" w:rsidRPr="00D54A11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과목이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되었음을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알리는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나타난다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B0246" w:rsidRP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rFonts w:hint="eastAsia"/>
                <w:color w:val="auto"/>
              </w:rPr>
            </w:pP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color w:val="auto"/>
              </w:rPr>
              <w:t>ok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rFonts w:hint="eastAsia"/>
                <w:color w:val="auto"/>
              </w:rPr>
              <w:t>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닫힌다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403D64" w:rsidRDefault="00403D64" w:rsidP="00403D64">
      <w:pPr>
        <w:rPr>
          <w:rFonts w:hint="eastAsia"/>
        </w:rPr>
      </w:pPr>
    </w:p>
    <w:p w:rsidR="00403D64" w:rsidRDefault="00403D64" w:rsidP="00403D64"/>
    <w:p w:rsidR="00403D64" w:rsidRDefault="00403D64" w:rsidP="00403D64"/>
    <w:p w:rsidR="00403D64" w:rsidRPr="003126AD" w:rsidRDefault="00403D64" w:rsidP="00403D64"/>
    <w:p w:rsidR="00403D64" w:rsidRPr="003126AD" w:rsidRDefault="00403D64" w:rsidP="00403D64"/>
    <w:p w:rsidR="00403D64" w:rsidRPr="003126AD" w:rsidRDefault="00403D64" w:rsidP="00403D64"/>
    <w:p w:rsidR="00403D64" w:rsidRDefault="00403D64" w:rsidP="00403D64"/>
    <w:p w:rsidR="00403D64" w:rsidRDefault="00403D64" w:rsidP="00403D64"/>
    <w:p w:rsidR="00403D64" w:rsidRDefault="00403D64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403D64" w:rsidRPr="00D54A11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403D64" w:rsidRPr="008B0246" w:rsidRDefault="00403D64" w:rsidP="00403D64">
            <w:pPr>
              <w:rPr>
                <w:rStyle w:val="aa"/>
                <w:rFonts w:hint="eastAsia"/>
                <w:color w:val="auto"/>
              </w:rPr>
            </w:pPr>
            <w:r w:rsidRPr="008B0246">
              <w:rPr>
                <w:rStyle w:val="aa"/>
                <w:rFonts w:hint="eastAsia"/>
                <w:color w:val="auto"/>
              </w:rPr>
              <w:t>SC013</w:t>
            </w:r>
          </w:p>
        </w:tc>
        <w:tc>
          <w:tcPr>
            <w:tcW w:w="1420" w:type="dxa"/>
            <w:shd w:val="clear" w:color="auto" w:fill="BFBFBF"/>
          </w:tcPr>
          <w:p w:rsidR="00403D64" w:rsidRPr="008B0246" w:rsidRDefault="00403D64" w:rsidP="00403D64">
            <w:pPr>
              <w:pStyle w:val="ab"/>
              <w:rPr>
                <w:rFonts w:hint="eastAsia"/>
              </w:rPr>
            </w:pPr>
            <w:r w:rsidRPr="008B0246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403D64" w:rsidRPr="008B0246" w:rsidRDefault="00E67FEE" w:rsidP="00403D64">
            <w:pPr>
              <w:rPr>
                <w:rStyle w:val="aa"/>
                <w:rFonts w:hint="eastAsi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마감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 w:rsidR="00403D64" w:rsidRPr="008B0246">
              <w:rPr>
                <w:rStyle w:val="aa"/>
                <w:rFonts w:hint="eastAsia"/>
                <w:color w:val="auto"/>
              </w:rPr>
              <w:t>기한</w:t>
            </w:r>
            <w:r w:rsidR="00403D64" w:rsidRPr="008B0246">
              <w:rPr>
                <w:rStyle w:val="aa"/>
                <w:rFonts w:hint="eastAsia"/>
                <w:color w:val="auto"/>
              </w:rPr>
              <w:t xml:space="preserve"> </w:t>
            </w:r>
            <w:r w:rsidR="00403D64" w:rsidRPr="008B0246">
              <w:rPr>
                <w:rStyle w:val="aa"/>
                <w:rFonts w:hint="eastAsia"/>
                <w:color w:val="auto"/>
              </w:rPr>
              <w:t>알림</w:t>
            </w:r>
          </w:p>
        </w:tc>
      </w:tr>
      <w:tr w:rsidR="00403D64" w:rsidRPr="00D54A11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403D64" w:rsidRPr="008B0246" w:rsidRDefault="008B0246" w:rsidP="00403D64">
            <w:pPr>
              <w:jc w:val="center"/>
              <w:rPr>
                <w:rStyle w:val="aa"/>
                <w:color w:val="auto"/>
              </w:rPr>
            </w:pPr>
            <w:r w:rsidRPr="008B02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52FE5D" wp14:editId="7CF5080E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814070</wp:posOffset>
                      </wp:positionV>
                      <wp:extent cx="632460" cy="320040"/>
                      <wp:effectExtent l="0" t="0" r="15240" b="22860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4C38B" id="직사각형 26" o:spid="_x0000_s1026" style="position:absolute;left:0;text-align:left;margin-left:59.4pt;margin-top:64.1pt;width:49.8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" fillcolor="white [3212]" strokecolor="white [3212]" strokeweight="1pt"/>
                  </w:pict>
                </mc:Fallback>
              </mc:AlternateContent>
            </w:r>
            <w:r w:rsidR="00403D64" w:rsidRPr="008B0246">
              <w:rPr>
                <w:noProof/>
              </w:rPr>
              <w:drawing>
                <wp:inline distT="0" distB="0" distL="0" distR="0">
                  <wp:extent cx="2806700" cy="4673600"/>
                  <wp:effectExtent l="0" t="0" r="0" b="0"/>
                  <wp:docPr id="4" name="그림 4" descr="08_알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8_알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46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D64" w:rsidRPr="008B0246" w:rsidRDefault="00403D64" w:rsidP="00403D64">
            <w:pPr>
              <w:jc w:val="center"/>
              <w:rPr>
                <w:rStyle w:val="aa"/>
                <w:rFonts w:hint="eastAsia"/>
                <w:color w:val="auto"/>
              </w:rPr>
            </w:pPr>
          </w:p>
        </w:tc>
      </w:tr>
      <w:tr w:rsidR="00403D64" w:rsidRPr="00D54A11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3D64" w:rsidRP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rFonts w:hint="eastAsi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마감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기한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3</w:t>
            </w:r>
            <w:r>
              <w:rPr>
                <w:rStyle w:val="aa"/>
                <w:rFonts w:hint="eastAsia"/>
                <w:color w:val="auto"/>
              </w:rPr>
              <w:t>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전부터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마감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기한을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알리는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나타난다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403D64" w:rsidRDefault="00403D64" w:rsidP="00403D64">
      <w:pPr>
        <w:rPr>
          <w:rFonts w:hint="eastAsia"/>
        </w:rPr>
      </w:pPr>
    </w:p>
    <w:p w:rsidR="00403D64" w:rsidRPr="00403D64" w:rsidRDefault="00403D64" w:rsidP="00403D64">
      <w:pPr>
        <w:rPr>
          <w:rFonts w:hint="eastAsia"/>
        </w:rPr>
      </w:pPr>
      <w:r w:rsidRPr="003126AD">
        <w:br w:type="page"/>
      </w:r>
    </w:p>
    <w:p w:rsidR="008F6F1C" w:rsidRDefault="008F6F1C">
      <w:pPr>
        <w:pStyle w:val="1"/>
      </w:pPr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</w:p>
    <w:p w:rsidR="008F6F1C" w:rsidRDefault="008F6F1C"/>
    <w:p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8F6F1C">
        <w:tc>
          <w:tcPr>
            <w:tcW w:w="2450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일관성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전혀 상관없는 필요하지 않은 기능을 구현하지 않는다.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신뢰성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발주자가 사용한 프로그램이 정보를 잃어서는 안되며,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재 시작 하더라도 저장되어 있어야 하고,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중간에 갑자기 종료되는 경우가 없어야 합니다.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실용성과 편리성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 xml:space="preserve">발주자가 </w:t>
            </w:r>
            <w:r w:rsidRPr="00A52DDE">
              <w:rPr>
                <w:rFonts w:eastAsia="바탕" w:hAnsi="바탕"/>
                <w:szCs w:val="20"/>
              </w:rPr>
              <w:t xml:space="preserve">to do list </w:t>
            </w:r>
            <w:r w:rsidRPr="00A52DDE">
              <w:rPr>
                <w:rFonts w:eastAsia="바탕" w:hAnsi="바탕" w:hint="eastAsia"/>
                <w:szCs w:val="20"/>
              </w:rPr>
              <w:t>를 사용할 때에 혼란을 주거나,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사용하기 어렵게 하는 경우가 없어야 한다.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호환성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우리가 만든 프로그램이 다른 외부요인의 접근을 받더라도 실행되어야 한다.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응답시간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/>
                <w:szCs w:val="20"/>
              </w:rPr>
              <w:t>To do list</w:t>
            </w:r>
            <w:r w:rsidRPr="00A52DDE">
              <w:rPr>
                <w:rFonts w:eastAsia="바탕" w:hAnsi="바탕" w:hint="eastAsia"/>
                <w:szCs w:val="20"/>
              </w:rPr>
              <w:t xml:space="preserve"> 프로그램의 반응속도를 빠르게 하여,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전체 이용시간을 줄일 수 있도록 하여야 한다.</w:t>
            </w:r>
          </w:p>
        </w:tc>
      </w:tr>
    </w:tbl>
    <w:p w:rsidR="008F6F1C" w:rsidRDefault="008F6F1C"/>
    <w:p w:rsidR="008F6F1C" w:rsidRDefault="008F6F1C"/>
    <w:sectPr w:rsidR="008F6F1C">
      <w:headerReference w:type="even" r:id="rId27"/>
      <w:headerReference w:type="default" r:id="rId28"/>
      <w:footerReference w:type="first" r:id="rId29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581" w:rsidRDefault="00DF0581">
      <w:r>
        <w:separator/>
      </w:r>
    </w:p>
  </w:endnote>
  <w:endnote w:type="continuationSeparator" w:id="0">
    <w:p w:rsidR="00DF0581" w:rsidRDefault="00DF0581">
      <w:r>
        <w:continuationSeparator/>
      </w:r>
    </w:p>
  </w:endnote>
  <w:endnote w:type="continuationNotice" w:id="1">
    <w:p w:rsidR="00DF0581" w:rsidRDefault="00DF0581"/>
    <w:p w:rsidR="00DF0581" w:rsidRDefault="00DF0581"/>
    <w:p w:rsidR="00DF0581" w:rsidRDefault="00DF0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017" w:rsidRDefault="00064017"/>
  <w:p w:rsidR="00064017" w:rsidRDefault="00064017"/>
  <w:p w:rsidR="00064017" w:rsidRDefault="00064017">
    <w:r>
      <w:separator/>
    </w:r>
  </w:p>
  <w:p w:rsidR="00064017" w:rsidRDefault="00064017"/>
  <w:p w:rsidR="00064017" w:rsidRDefault="00064017">
    <w:r>
      <w:continuationSeparato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581" w:rsidRDefault="00DF0581">
      <w:r>
        <w:separator/>
      </w:r>
    </w:p>
  </w:footnote>
  <w:footnote w:type="continuationSeparator" w:id="0">
    <w:p w:rsidR="00DF0581" w:rsidRDefault="00DF0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064017" w:rsidRPr="00D54A11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064017" w:rsidRPr="00D54A11" w:rsidRDefault="00064017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064017" w:rsidRPr="00D54A11" w:rsidRDefault="00064017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064017" w:rsidRPr="00D54A11" w:rsidRDefault="00064017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064017" w:rsidRPr="00D54A11" w:rsidRDefault="00064017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064017" w:rsidRPr="00D54A11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064017" w:rsidRPr="00D54A11" w:rsidRDefault="00064017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064017" w:rsidRPr="00D54A11" w:rsidRDefault="00064017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064017" w:rsidRPr="00D54A11" w:rsidRDefault="00064017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064017" w:rsidRPr="00D54A11" w:rsidRDefault="00064017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.0.3v</w:t>
          </w:r>
        </w:p>
      </w:tc>
    </w:tr>
  </w:tbl>
  <w:p w:rsidR="00064017" w:rsidRDefault="00064017" w:rsidP="009F7826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D2258" wp14:editId="085B3D4C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491BF1" id="Rectangle 28" o:spid="_x0000_s1026" style="position:absolute;left:0;text-align:left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ISJwIC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017" w:rsidRDefault="00064017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064017" w:rsidRPr="00D54A11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064017" w:rsidRPr="00D54A11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.0.3v</w:t>
          </w:r>
        </w:p>
      </w:tc>
    </w:tr>
  </w:tbl>
  <w:p w:rsidR="00064017" w:rsidRDefault="00064017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03FF72" wp14:editId="096B8D3D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5CE43" id="Rectangle 28" o:spid="_x0000_s1026" style="position:absolute;left:0;text-align:left;margin-left:-2.1pt;margin-top:8.9pt;width:428.45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v2gQIAAP0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DYnWv2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017" w:rsidRDefault="00064017"/>
  <w:p w:rsidR="00064017" w:rsidRDefault="000640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064017" w:rsidRPr="00D54A11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064017" w:rsidRPr="00D54A11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064017" w:rsidRPr="00D54A11" w:rsidRDefault="00064017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.0.3v</w:t>
          </w:r>
        </w:p>
      </w:tc>
    </w:tr>
  </w:tbl>
  <w:p w:rsidR="00064017" w:rsidRDefault="00064017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03FF72" wp14:editId="096B8D3D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1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BCA2C" id="Rectangle 28" o:spid="_x0000_s1026" style="position:absolute;left:0;text-align:left;margin-left:-2.1pt;margin-top:8.9pt;width:428.4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CsF8bS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31CBAC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none"/>
      <w:pStyle w:val="4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74E3BBE"/>
    <w:lvl w:ilvl="0" w:tplc="3A64613A">
      <w:start w:val="1"/>
      <w:numFmt w:val="decimalEnclosedCircle"/>
      <w:lvlText w:val="%1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3"/>
    <w:multiLevelType w:val="hybridMultilevel"/>
    <w:tmpl w:val="94D2C8C8"/>
    <w:lvl w:ilvl="0" w:tplc="DBEEDDC0"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266DA02"/>
    <w:lvl w:ilvl="0" w:tplc="D73242C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09321F"/>
    <w:multiLevelType w:val="hybridMultilevel"/>
    <w:tmpl w:val="B48CDB84"/>
    <w:lvl w:ilvl="0" w:tplc="ED74FC76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573094"/>
    <w:multiLevelType w:val="hybridMultilevel"/>
    <w:tmpl w:val="CBC8579E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16A59E4"/>
    <w:multiLevelType w:val="hybridMultilevel"/>
    <w:tmpl w:val="86501294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58C6EC5"/>
    <w:multiLevelType w:val="hybridMultilevel"/>
    <w:tmpl w:val="72022B12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117A5F"/>
    <w:multiLevelType w:val="hybridMultilevel"/>
    <w:tmpl w:val="AE6277B4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2A944BA"/>
    <w:multiLevelType w:val="hybridMultilevel"/>
    <w:tmpl w:val="A0625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91151A"/>
    <w:multiLevelType w:val="hybridMultilevel"/>
    <w:tmpl w:val="7FCC43F0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042227"/>
    <w:multiLevelType w:val="hybridMultilevel"/>
    <w:tmpl w:val="F5682FF6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EC24E13"/>
    <w:multiLevelType w:val="hybridMultilevel"/>
    <w:tmpl w:val="F29C028E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33C21ED"/>
    <w:multiLevelType w:val="hybridMultilevel"/>
    <w:tmpl w:val="AB289BA2"/>
    <w:lvl w:ilvl="0" w:tplc="435442A8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FA6C01"/>
    <w:multiLevelType w:val="multilevel"/>
    <w:tmpl w:val="031CBACA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rawingGridHorizontalSpacing w:val="100"/>
  <w:displayHorizontalDrawingGridEvery w:val="2"/>
  <w:displayVerticalDrawingGridEvery w:val="2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BB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016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E86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01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68B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74C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94C"/>
    <w:rsid w:val="000B25C4"/>
    <w:rsid w:val="000B5629"/>
    <w:rsid w:val="000B75B3"/>
    <w:rsid w:val="000C1642"/>
    <w:rsid w:val="000C1AB5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402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5B0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328B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111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1D9A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37B24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B17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0046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934"/>
    <w:rsid w:val="00290A8C"/>
    <w:rsid w:val="00292B41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062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1F2"/>
    <w:rsid w:val="0033373A"/>
    <w:rsid w:val="003350C8"/>
    <w:rsid w:val="00335476"/>
    <w:rsid w:val="00335D4C"/>
    <w:rsid w:val="00335D6F"/>
    <w:rsid w:val="003369DF"/>
    <w:rsid w:val="00336F35"/>
    <w:rsid w:val="00337150"/>
    <w:rsid w:val="00337703"/>
    <w:rsid w:val="00342162"/>
    <w:rsid w:val="00342D1B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5C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4A19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1E6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6FE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38"/>
    <w:rsid w:val="0040139A"/>
    <w:rsid w:val="00402BCF"/>
    <w:rsid w:val="00402DE8"/>
    <w:rsid w:val="004034E1"/>
    <w:rsid w:val="00403D64"/>
    <w:rsid w:val="0040406B"/>
    <w:rsid w:val="0040633D"/>
    <w:rsid w:val="004078E7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4712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59E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287"/>
    <w:rsid w:val="0047540E"/>
    <w:rsid w:val="004757C7"/>
    <w:rsid w:val="0048004E"/>
    <w:rsid w:val="00480E20"/>
    <w:rsid w:val="00481981"/>
    <w:rsid w:val="00482729"/>
    <w:rsid w:val="004829B0"/>
    <w:rsid w:val="00482D25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78D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C77E7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35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19B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C98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53B0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87D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88A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783"/>
    <w:rsid w:val="00646DB1"/>
    <w:rsid w:val="00646E7C"/>
    <w:rsid w:val="00647CA7"/>
    <w:rsid w:val="00647D15"/>
    <w:rsid w:val="0065179F"/>
    <w:rsid w:val="00653519"/>
    <w:rsid w:val="0065394F"/>
    <w:rsid w:val="00654BCD"/>
    <w:rsid w:val="00655285"/>
    <w:rsid w:val="0065541D"/>
    <w:rsid w:val="00655788"/>
    <w:rsid w:val="00660B7F"/>
    <w:rsid w:val="00661C90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1BB"/>
    <w:rsid w:val="00685795"/>
    <w:rsid w:val="00685E27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5A24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4D4E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0B3"/>
    <w:rsid w:val="00756C2D"/>
    <w:rsid w:val="00760462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32B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764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4CE7"/>
    <w:rsid w:val="00795E2D"/>
    <w:rsid w:val="00796A23"/>
    <w:rsid w:val="007A043F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1128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1EEF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AD0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3EB"/>
    <w:rsid w:val="008A549C"/>
    <w:rsid w:val="008A5D49"/>
    <w:rsid w:val="008A6793"/>
    <w:rsid w:val="008A6F56"/>
    <w:rsid w:val="008A7918"/>
    <w:rsid w:val="008B0246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F1C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3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299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1AAC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D41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604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1C1E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1DDD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001B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9F7826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DDE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69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1C8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295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6CE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870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1309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5B51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4BC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C8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172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D24"/>
    <w:rsid w:val="00C31FB2"/>
    <w:rsid w:val="00C320F2"/>
    <w:rsid w:val="00C32216"/>
    <w:rsid w:val="00C33860"/>
    <w:rsid w:val="00C343AA"/>
    <w:rsid w:val="00C34E73"/>
    <w:rsid w:val="00C35764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D9A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37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5606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82E"/>
    <w:rsid w:val="00CE1F14"/>
    <w:rsid w:val="00CE301C"/>
    <w:rsid w:val="00CE4580"/>
    <w:rsid w:val="00CE4925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2DD"/>
    <w:rsid w:val="00D12D84"/>
    <w:rsid w:val="00D13941"/>
    <w:rsid w:val="00D13943"/>
    <w:rsid w:val="00D13D35"/>
    <w:rsid w:val="00D144AF"/>
    <w:rsid w:val="00D14C31"/>
    <w:rsid w:val="00D15C7B"/>
    <w:rsid w:val="00D1618B"/>
    <w:rsid w:val="00D166C6"/>
    <w:rsid w:val="00D16912"/>
    <w:rsid w:val="00D16D13"/>
    <w:rsid w:val="00D17029"/>
    <w:rsid w:val="00D171D9"/>
    <w:rsid w:val="00D17636"/>
    <w:rsid w:val="00D1776F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0FCF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086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581"/>
    <w:rsid w:val="00DF089B"/>
    <w:rsid w:val="00DF18F4"/>
    <w:rsid w:val="00DF21B3"/>
    <w:rsid w:val="00DF30D8"/>
    <w:rsid w:val="00DF3290"/>
    <w:rsid w:val="00DF3D15"/>
    <w:rsid w:val="00DF5C71"/>
    <w:rsid w:val="00DF5F28"/>
    <w:rsid w:val="00DF6275"/>
    <w:rsid w:val="00DF66A5"/>
    <w:rsid w:val="00DF6F59"/>
    <w:rsid w:val="00E00B62"/>
    <w:rsid w:val="00E01074"/>
    <w:rsid w:val="00E0293C"/>
    <w:rsid w:val="00E0308A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C14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0A0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6C0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67FEE"/>
    <w:rsid w:val="00E7158C"/>
    <w:rsid w:val="00E71B2C"/>
    <w:rsid w:val="00E73215"/>
    <w:rsid w:val="00E73287"/>
    <w:rsid w:val="00E73C77"/>
    <w:rsid w:val="00E77288"/>
    <w:rsid w:val="00E778F6"/>
    <w:rsid w:val="00E77A93"/>
    <w:rsid w:val="00E80868"/>
    <w:rsid w:val="00E809A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ACA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022A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2F13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4B82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1F41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3B0B81"/>
  <w15:chartTrackingRefBased/>
  <w15:docId w15:val="{BEDFB243-7220-47C4-8336-BF662A61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C6376A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F5022A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ind w:left="2551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Cambria" w:hAnsi="Cambria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hAnsi="Cambria"/>
    </w:rPr>
  </w:style>
  <w:style w:type="character" w:customStyle="1" w:styleId="6Char">
    <w:name w:val="제목 6 Char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character" w:styleId="a3">
    <w:name w:val="Strong"/>
    <w:qFormat/>
    <w:rsid w:val="0063688A"/>
    <w:rPr>
      <w:b/>
      <w:bCs/>
    </w:r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styleId="a7">
    <w:name w:val="Hyperlink"/>
    <w:uiPriority w:val="99"/>
    <w:rsid w:val="00DD36A8"/>
    <w:rPr>
      <w:color w:val="0000FF"/>
      <w:u w:val="single"/>
    </w:rPr>
  </w:style>
  <w:style w:type="paragraph" w:customStyle="1" w:styleId="a8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9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aa">
    <w:name w:val="주석"/>
    <w:rsid w:val="005127C2"/>
    <w:rPr>
      <w:color w:val="C00000"/>
    </w:rPr>
  </w:style>
  <w:style w:type="paragraph" w:customStyle="1" w:styleId="ab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c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d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e">
    <w:name w:val="List Paragraph"/>
    <w:basedOn w:val="a"/>
    <w:uiPriority w:val="34"/>
    <w:qFormat/>
    <w:rsid w:val="00403D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header" Target="header5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6F8A-117A-4864-858D-81DE8E93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13</TotalTime>
  <Pages>34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15489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LYU</dc:creator>
  <cp:keywords/>
  <cp:lastModifiedBy>남의서</cp:lastModifiedBy>
  <cp:revision>5</cp:revision>
  <dcterms:created xsi:type="dcterms:W3CDTF">2018-04-12T13:12:00Z</dcterms:created>
  <dcterms:modified xsi:type="dcterms:W3CDTF">2018-04-12T13:24:00Z</dcterms:modified>
</cp:coreProperties>
</file>